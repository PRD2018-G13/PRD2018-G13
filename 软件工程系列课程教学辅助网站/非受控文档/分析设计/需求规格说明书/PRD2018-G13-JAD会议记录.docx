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E1" w:rsidRPr="00807B8D" w:rsidRDefault="001D7602" w:rsidP="006D2095">
      <w:pPr>
        <w:pStyle w:val="affff2"/>
        <w:ind w:leftChars="32"/>
        <w:rPr>
          <w:i/>
        </w:rPr>
      </w:pPr>
      <w:bookmarkStart w:id="0" w:name="_GoBack"/>
      <w:bookmarkEnd w:id="0"/>
      <w:r>
        <w:rPr>
          <w:rFonts w:hint="eastAsia"/>
          <w:lang w:eastAsia="zh-CN"/>
        </w:rPr>
        <w:t>PRD2018-G13-JAD</w:t>
      </w:r>
      <w:r>
        <w:rPr>
          <w:rFonts w:hint="eastAsia"/>
          <w:lang w:eastAsia="zh-CN"/>
        </w:rPr>
        <w:t>会议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05142E40A7554B4AB0CB1DE7AFA2EA43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807B8D">
        <w:rPr>
          <w:rStyle w:val="a6"/>
        </w:rPr>
        <w:t>30</w:t>
      </w:r>
      <w:r w:rsidR="006D2095">
        <w:rPr>
          <w:rStyle w:val="a6"/>
          <w:rFonts w:hint="eastAsia"/>
          <w:i/>
          <w:lang w:eastAsia="zh-CN"/>
        </w:rPr>
        <w:t>分钟</w:t>
      </w:r>
    </w:p>
    <w:p w:rsidR="00A979E1" w:rsidRDefault="008D03D7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61DF81CEBFCB449BA3CA1C61A6D029F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051E2">
        <w:rPr>
          <w:rStyle w:val="afffa"/>
        </w:rPr>
        <w:t>2018-01-03</w:t>
      </w:r>
      <w:r w:rsidR="00A979E1" w:rsidRPr="003665F5">
        <w:rPr>
          <w:rStyle w:val="afffa"/>
          <w:lang w:val="zh-CN" w:eastAsia="zh-CN" w:bidi="zh-CN"/>
        </w:rPr>
        <w:t xml:space="preserve"> | </w:t>
      </w:r>
      <w:r w:rsidR="00D051E2">
        <w:rPr>
          <w:rStyle w:val="afffa"/>
        </w:rPr>
        <w:t>19</w:t>
      </w:r>
      <w:r w:rsidR="00D051E2">
        <w:rPr>
          <w:rStyle w:val="afffa"/>
        </w:rPr>
        <w:t>：</w:t>
      </w:r>
      <w:r w:rsidR="00D051E2">
        <w:rPr>
          <w:rStyle w:val="afffa"/>
        </w:rPr>
        <w:t>30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281D18587E34410CACFD5ADD55F22526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a"/>
          </w:rPr>
          <w:alias w:val="输入地点:"/>
          <w:tag w:val="输入地点:"/>
          <w:id w:val="465398058"/>
          <w:placeholder>
            <w:docPart w:val="CA7798853441412E8FCD035C6FD3A365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051E2">
            <w:rPr>
              <w:rStyle w:val="afffa"/>
              <w:rFonts w:hint="eastAsia"/>
              <w:lang w:eastAsia="zh-CN"/>
            </w:rPr>
            <w:t>杨</w:t>
          </w:r>
          <w:proofErr w:type="gramStart"/>
          <w:r w:rsidR="00D051E2">
            <w:rPr>
              <w:rStyle w:val="afffa"/>
              <w:rFonts w:hint="eastAsia"/>
              <w:lang w:eastAsia="zh-CN"/>
            </w:rPr>
            <w:t>枨</w:t>
          </w:r>
          <w:proofErr w:type="gramEnd"/>
          <w:r w:rsidR="00D051E2">
            <w:rPr>
              <w:rStyle w:val="afffa"/>
              <w:rFonts w:hint="eastAsia"/>
              <w:lang w:eastAsia="zh-CN"/>
            </w:rPr>
            <w:t>老师办公室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8D03D7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75C23C1428B74DFEBFE80818FF396F1A"/>
                      </w:placeholder>
                      <w:temporary/>
                      <w:showingPlcHdr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51E2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8D03D7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799B551E375B4D59B3069A9F71A2C434"/>
                      </w:placeholder>
                      <w:temporary/>
                      <w:showingPlcHdr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51E2" w:rsidP="00D578F4">
                  <w:pPr>
                    <w:spacing w:after="0"/>
                  </w:pPr>
                  <w:r>
                    <w:rPr>
                      <w:rFonts w:hint="eastAsia"/>
                    </w:rPr>
                    <w:t>JAD</w:t>
                  </w:r>
                  <w:r>
                    <w:rPr>
                      <w:rFonts w:hint="eastAsia"/>
                    </w:rPr>
                    <w:t>会议</w:t>
                  </w:r>
                </w:p>
              </w:tc>
            </w:tr>
            <w:tr w:rsidR="00A979E1" w:rsidTr="00D578F4">
              <w:sdt>
                <w:sdtPr>
                  <w:alias w:val="主持人:"/>
                  <w:tag w:val="主持人:"/>
                  <w:id w:val="-1618515975"/>
                  <w:placeholder>
                    <w:docPart w:val="B7E068B673A6478EBD68B85E8E3C3266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51E2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A979E1" w:rsidTr="00D578F4">
              <w:sdt>
                <w:sdtPr>
                  <w:alias w:val="记录员:"/>
                  <w:tag w:val="记录员:"/>
                  <w:id w:val="-1961940283"/>
                  <w:placeholder>
                    <w:docPart w:val="CA1EFF8A714244D495F6C03B6B78C4A1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51E2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A979E1" w:rsidTr="00D578F4">
              <w:sdt>
                <w:sdtPr>
                  <w:alias w:val="计时员:"/>
                  <w:tag w:val="计时员:"/>
                  <w:id w:val="2113625791"/>
                  <w:placeholder>
                    <w:docPart w:val="C0F8784B1B414437AA2D7ADDB4E0F32D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51E2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D051E2" w:rsidRPr="00B50969" w:rsidRDefault="00B50969" w:rsidP="00B50969">
            <w:pPr>
              <w:spacing w:after="0"/>
            </w:pPr>
            <w:r>
              <w:rPr>
                <w:rFonts w:hint="eastAsia"/>
              </w:rPr>
              <w:t>参与者：陈安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  <w:r>
              <w:rPr>
                <w:rFonts w:hint="eastAsia"/>
              </w:rPr>
              <w:t>、陈俊杉、陈维、杨溢、严翔宇、杨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、潘琳、邓晰</w:t>
            </w:r>
          </w:p>
        </w:tc>
      </w:tr>
    </w:tbl>
    <w:p w:rsidR="00A979E1" w:rsidRDefault="008D03D7" w:rsidP="00A979E1">
      <w:pPr>
        <w:pStyle w:val="1"/>
      </w:pPr>
      <w:sdt>
        <w:sdtPr>
          <w:alias w:val="议程主题:"/>
          <w:tag w:val="议程主题:"/>
          <w:id w:val="-877550984"/>
          <w:placeholder>
            <w:docPart w:val="50A81791DEF647F089B4877D5C6C17A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</w:p>
    <w:p w:rsidR="00A979E1" w:rsidRDefault="008D03D7" w:rsidP="00A979E1">
      <w:pPr>
        <w:pStyle w:val="21"/>
      </w:pPr>
      <w:sdt>
        <w:sdtPr>
          <w:alias w:val="议程 1，分配的时间:"/>
          <w:tag w:val="议程 1，分配的时间:"/>
          <w:id w:val="-548305236"/>
          <w:placeholder>
            <w:docPart w:val="D759115A7F7E47ED9BE7772FA8D6C27D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1，输入时间:"/>
          <w:tag w:val="议程 1，输入时间:"/>
          <w:id w:val="252406536"/>
          <w:placeholder>
            <w:docPart w:val="907F2545496D406CB8857C01A92A4DC8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B50969">
            <w:rPr>
              <w:rStyle w:val="afffa"/>
            </w:rPr>
            <w:t>10</w:t>
          </w:r>
          <w:r w:rsidR="00B50969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-1734764758"/>
          <w:placeholder>
            <w:docPart w:val="6A94C6DE97D34840B2A1E55CA3D105A2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B50969">
        <w:rPr>
          <w:rStyle w:val="afffa"/>
          <w:rFonts w:hint="eastAsia"/>
          <w:lang w:eastAsia="zh-CN"/>
        </w:rPr>
        <w:t>杂谈界面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DD289FB83D23433CA6B1D4546EF1016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B50969">
        <w:rPr>
          <w:rStyle w:val="afffa"/>
          <w:rFonts w:hint="eastAsia"/>
          <w:lang w:eastAsia="zh-CN"/>
        </w:rPr>
        <w:t>陈安</w:t>
      </w:r>
      <w:proofErr w:type="gramStart"/>
      <w:r w:rsidR="00B50969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8D03D7" w:rsidP="00A979E1">
      <w:sdt>
        <w:sdtPr>
          <w:alias w:val="议程 1，讨论:"/>
          <w:tag w:val="议程 1，讨论:"/>
          <w:id w:val="951674875"/>
          <w:placeholder>
            <w:docPart w:val="0F75DC967BCA496AB8C71645622C5F16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B50969">
        <w:rPr>
          <w:rFonts w:hint="eastAsia"/>
        </w:rPr>
        <w:t>杂谈模块的</w:t>
      </w:r>
      <w:r w:rsidR="00B50969">
        <w:rPr>
          <w:rFonts w:hint="eastAsia"/>
        </w:rPr>
        <w:t>title</w:t>
      </w:r>
      <w:r w:rsidR="00B50969">
        <w:rPr>
          <w:rFonts w:hint="eastAsia"/>
        </w:rPr>
        <w:t>样式</w:t>
      </w:r>
    </w:p>
    <w:p w:rsidR="00A979E1" w:rsidRDefault="008D03D7" w:rsidP="00A979E1">
      <w:sdt>
        <w:sdtPr>
          <w:alias w:val="议程 1，结论:"/>
          <w:tag w:val="议程 1，结论:"/>
          <w:id w:val="1265507262"/>
          <w:placeholder>
            <w:docPart w:val="86F5899BDA424887A3B3389625E111E5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B50969">
        <w:rPr>
          <w:rFonts w:hint="eastAsia"/>
        </w:rPr>
        <w:t>title</w:t>
      </w:r>
      <w:r w:rsidR="00B50969">
        <w:rPr>
          <w:rFonts w:hint="eastAsia"/>
        </w:rPr>
        <w:t>允许在多个模块的展示方式与单个模块的展示方式之间切换，能在前端对内容进行修改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B50F2" w:rsidRPr="00E52810" w:rsidRDefault="008D03D7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63D5C8BA8C5F4D0FA71FA55B4B06EBA4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AF96CCFFB72C4BE0A5F2467597AFA81B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6A9851C82609479A9F95253D7ECC57CB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A979E1" w:rsidRPr="00E52810" w:rsidRDefault="00B50969" w:rsidP="00E52810">
            <w:pPr>
              <w:ind w:left="0"/>
            </w:pPr>
            <w:r>
              <w:rPr>
                <w:rFonts w:hint="eastAsia"/>
              </w:rPr>
              <w:t>修改杂谈模块界面</w:t>
            </w:r>
          </w:p>
        </w:tc>
        <w:tc>
          <w:tcPr>
            <w:tcW w:w="2250" w:type="dxa"/>
          </w:tcPr>
          <w:p w:rsidR="00A979E1" w:rsidRPr="00E52810" w:rsidRDefault="00B50969" w:rsidP="00E52810">
            <w:pPr>
              <w:ind w:left="0"/>
            </w:pPr>
            <w:r>
              <w:rPr>
                <w:rFonts w:hint="eastAsia"/>
              </w:rPr>
              <w:t>陈俊杉</w:t>
            </w:r>
          </w:p>
        </w:tc>
        <w:tc>
          <w:tcPr>
            <w:tcW w:w="2250" w:type="dxa"/>
          </w:tcPr>
          <w:p w:rsidR="00A979E1" w:rsidRPr="00E52810" w:rsidRDefault="00B50969" w:rsidP="00E52810">
            <w:pPr>
              <w:ind w:left="0"/>
            </w:pPr>
            <w:r>
              <w:t>2019-01-08</w:t>
            </w:r>
            <w:r>
              <w:rPr>
                <w:rFonts w:hint="eastAsia"/>
              </w:rPr>
              <w:t xml:space="preserve">  22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A979E1" w:rsidRPr="00E52810" w:rsidTr="00557792">
        <w:tc>
          <w:tcPr>
            <w:tcW w:w="6300" w:type="dxa"/>
          </w:tcPr>
          <w:p w:rsidR="00A979E1" w:rsidRPr="00E52810" w:rsidRDefault="00B50969" w:rsidP="00E52810">
            <w:pPr>
              <w:ind w:left="0"/>
            </w:pPr>
            <w:r>
              <w:rPr>
                <w:rFonts w:hint="eastAsia"/>
              </w:rPr>
              <w:t>添加用例与测试用例</w:t>
            </w:r>
          </w:p>
        </w:tc>
        <w:tc>
          <w:tcPr>
            <w:tcW w:w="2250" w:type="dxa"/>
          </w:tcPr>
          <w:p w:rsidR="00A979E1" w:rsidRPr="00E52810" w:rsidRDefault="00B50969" w:rsidP="00E52810">
            <w:pPr>
              <w:ind w:left="0"/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250" w:type="dxa"/>
          </w:tcPr>
          <w:p w:rsidR="00A979E1" w:rsidRPr="00E52810" w:rsidRDefault="00B50969" w:rsidP="00E52810">
            <w:pPr>
              <w:ind w:left="0"/>
            </w:pPr>
            <w:r>
              <w:t>2019-01-08</w:t>
            </w:r>
            <w:r>
              <w:rPr>
                <w:rFonts w:hint="eastAsia"/>
              </w:rPr>
              <w:t xml:space="preserve">  22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</w:tbl>
    <w:p w:rsidR="00A979E1" w:rsidRDefault="008D03D7" w:rsidP="00A979E1">
      <w:pPr>
        <w:pStyle w:val="21"/>
      </w:pPr>
      <w:sdt>
        <w:sdtPr>
          <w:alias w:val="议程 2，分配的时间:"/>
          <w:tag w:val="议程 2，分配的时间:"/>
          <w:id w:val="1191029867"/>
          <w:placeholder>
            <w:docPart w:val="4857861A27E14D428D6EF33F68357C8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2，输入时间:"/>
          <w:tag w:val="议程 2，输入时间:"/>
          <w:id w:val="-191309234"/>
          <w:placeholder>
            <w:docPart w:val="927063E24C674777AA5708507FEC3B3F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B50969">
            <w:rPr>
              <w:rStyle w:val="afffa"/>
            </w:rPr>
            <w:t>10</w:t>
          </w:r>
          <w:r w:rsidR="00B50969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2，议程主题:"/>
          <w:tag w:val="议程 2，议程主题:"/>
          <w:id w:val="1539396324"/>
          <w:placeholder>
            <w:docPart w:val="DF2F0D6546FD42A485D2F7689E1F8A1C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proofErr w:type="gramStart"/>
      <w:r w:rsidR="00B50969">
        <w:rPr>
          <w:rStyle w:val="afffa"/>
          <w:rFonts w:hint="eastAsia"/>
          <w:lang w:eastAsia="zh-CN"/>
        </w:rPr>
        <w:t>博客界面</w:t>
      </w:r>
      <w:proofErr w:type="gramEnd"/>
      <w:r w:rsidR="00A979E1">
        <w:rPr>
          <w:lang w:val="zh-CN" w:eastAsia="zh-CN" w:bidi="zh-CN"/>
        </w:rPr>
        <w:t xml:space="preserve"> | </w:t>
      </w:r>
      <w:sdt>
        <w:sdtPr>
          <w:alias w:val="议程 2，发言者:"/>
          <w:tag w:val="议程 2，发言者:"/>
          <w:id w:val="-132489110"/>
          <w:placeholder>
            <w:docPart w:val="316C3BCD680D4F8EBD5319CDA2D56747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B50969">
        <w:rPr>
          <w:rStyle w:val="afffa"/>
          <w:rFonts w:hint="eastAsia"/>
          <w:lang w:eastAsia="zh-CN"/>
        </w:rPr>
        <w:t>陈安</w:t>
      </w:r>
      <w:proofErr w:type="gramStart"/>
      <w:r w:rsidR="00B50969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8D03D7" w:rsidP="00A979E1">
      <w:sdt>
        <w:sdtPr>
          <w:alias w:val="议程 2，讨论:"/>
          <w:tag w:val="议程 2，讨论:"/>
          <w:id w:val="1355843077"/>
          <w:placeholder>
            <w:docPart w:val="299D0F701E9C453980C89A4BC6FE45C3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proofErr w:type="gramStart"/>
      <w:r w:rsidR="00B50969">
        <w:rPr>
          <w:rFonts w:hint="eastAsia"/>
        </w:rPr>
        <w:t>博客界面</w:t>
      </w:r>
      <w:proofErr w:type="gramEnd"/>
      <w:r w:rsidR="00B50969">
        <w:rPr>
          <w:rFonts w:hint="eastAsia"/>
        </w:rPr>
        <w:t>两侧浮动</w:t>
      </w:r>
      <w:proofErr w:type="gramStart"/>
      <w:r w:rsidR="00B50969">
        <w:rPr>
          <w:rFonts w:hint="eastAsia"/>
        </w:rPr>
        <w:t>条是否</w:t>
      </w:r>
      <w:proofErr w:type="gramEnd"/>
      <w:r w:rsidR="00B50969">
        <w:rPr>
          <w:rFonts w:hint="eastAsia"/>
        </w:rPr>
        <w:t>需要</w:t>
      </w:r>
    </w:p>
    <w:p w:rsidR="00A979E1" w:rsidRDefault="008D03D7" w:rsidP="00A979E1">
      <w:sdt>
        <w:sdtPr>
          <w:alias w:val="议程 2，结论:"/>
          <w:tag w:val="议程 2，结论:"/>
          <w:id w:val="981352856"/>
          <w:placeholder>
            <w:docPart w:val="EAF1831FC86E4E1EB3D8F04696C08AF0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B50969">
        <w:rPr>
          <w:rFonts w:hint="eastAsia"/>
        </w:rPr>
        <w:t>保存浮动条，允许浮动条固定在页面，修改</w:t>
      </w:r>
      <w:proofErr w:type="gramStart"/>
      <w:r w:rsidR="00B50969">
        <w:rPr>
          <w:rFonts w:hint="eastAsia"/>
        </w:rPr>
        <w:t>博客界面博客信息</w:t>
      </w:r>
      <w:proofErr w:type="gramEnd"/>
      <w:r w:rsidR="00B50969">
        <w:rPr>
          <w:rFonts w:hint="eastAsia"/>
        </w:rPr>
        <w:t>栏长度。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2 的拟办事项信息表"/>
      </w:tblPr>
      <w:tblGrid>
        <w:gridCol w:w="6102"/>
        <w:gridCol w:w="2182"/>
        <w:gridCol w:w="2182"/>
      </w:tblGrid>
      <w:tr w:rsidR="00A979E1" w:rsidRPr="00E52810" w:rsidTr="00B50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A979E1" w:rsidRPr="00E52810" w:rsidRDefault="008D03D7" w:rsidP="00E52810">
            <w:sdt>
              <w:sdtPr>
                <w:alias w:val="议程 2，拟办事项:"/>
                <w:tag w:val="议程 2，拟办事项:"/>
                <w:id w:val="986982946"/>
                <w:placeholder>
                  <w:docPart w:val="81151086069145E8A2E3ACF4BFC53113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2，负责人:"/>
            <w:tag w:val="议程 2，负责人:"/>
            <w:id w:val="-1512830054"/>
            <w:placeholder>
              <w:docPart w:val="A3A3ED19A3C34BE8B77CB33AC69CCF9A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2，截止日期:"/>
            <w:tag w:val="议程 2，截止日期:"/>
            <w:id w:val="1652096494"/>
            <w:placeholder>
              <w:docPart w:val="E04D886B6E8E4881BC2CFDAB3C6DDFC5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B50969">
        <w:tc>
          <w:tcPr>
            <w:tcW w:w="6102" w:type="dxa"/>
          </w:tcPr>
          <w:p w:rsidR="00A979E1" w:rsidRPr="00E52810" w:rsidRDefault="00B50969" w:rsidP="00E52810">
            <w:pPr>
              <w:ind w:left="0"/>
            </w:pPr>
            <w:proofErr w:type="gramStart"/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界面</w:t>
            </w:r>
            <w:proofErr w:type="gramEnd"/>
          </w:p>
        </w:tc>
        <w:sdt>
          <w:sdtPr>
            <w:alias w:val="议程 2，输入发言者姓名 1:"/>
            <w:tag w:val="议程 2，输入发言者姓名 1:"/>
            <w:id w:val="1834021685"/>
            <w:placeholder>
              <w:docPart w:val="B26FE42681E44938A6D5ABF8200F9577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rPr>
                    <w:lang w:val="zh-CN" w:bidi="zh-CN"/>
                  </w:rPr>
                  <w:t>发言者姓名</w:t>
                </w:r>
              </w:p>
            </w:tc>
          </w:sdtContent>
        </w:sdt>
        <w:sdt>
          <w:sdtPr>
            <w:alias w:val="议程 2，输入日期和时间 1:"/>
            <w:tag w:val="议程 2，输入日期和时间 1:"/>
            <w:id w:val="-1208018147"/>
            <w:placeholder>
              <w:docPart w:val="DF8C44A3A03940A39A1DF2B63C083709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rPr>
                    <w:lang w:val="zh-CN" w:bidi="zh-CN"/>
                  </w:rPr>
                  <w:t>日期</w:t>
                </w:r>
                <w:r w:rsidRPr="00E52810">
                  <w:rPr>
                    <w:lang w:val="zh-CN" w:bidi="zh-CN"/>
                  </w:rPr>
                  <w:t xml:space="preserve"> | </w:t>
                </w:r>
                <w:r w:rsidRPr="00E52810">
                  <w:rPr>
                    <w:lang w:val="zh-CN" w:bidi="zh-CN"/>
                  </w:rPr>
                  <w:t>时间</w:t>
                </w:r>
              </w:p>
            </w:tc>
          </w:sdtContent>
        </w:sdt>
      </w:tr>
    </w:tbl>
    <w:p w:rsidR="00A979E1" w:rsidRDefault="008D03D7" w:rsidP="00A979E1">
      <w:pPr>
        <w:pStyle w:val="21"/>
      </w:pPr>
      <w:sdt>
        <w:sdtPr>
          <w:alias w:val="议程 3，分配的时间:"/>
          <w:tag w:val="议程 3，分配的时间:"/>
          <w:id w:val="503716952"/>
          <w:placeholder>
            <w:docPart w:val="3ECE659A3A3B438783FE8503A2524355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3，输入时间:"/>
          <w:tag w:val="议程 3，输入时间:"/>
          <w:id w:val="-1593082376"/>
          <w:placeholder>
            <w:docPart w:val="1B3A1BCDBE5C4FFF8F8B77F735101ABF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B50969">
            <w:rPr>
              <w:rStyle w:val="afffa"/>
            </w:rPr>
            <w:t>5</w:t>
          </w:r>
          <w:r w:rsidR="00B50969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3，议程主题:"/>
          <w:tag w:val="议程 3，议程主题:"/>
          <w:id w:val="-65653485"/>
          <w:placeholder>
            <w:docPart w:val="F8B72CE506CE457AAD654FAAF1A2430C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B50969">
        <w:rPr>
          <w:rStyle w:val="afffa"/>
          <w:rFonts w:hint="eastAsia"/>
          <w:lang w:eastAsia="zh-CN"/>
        </w:rPr>
        <w:t>APP</w:t>
      </w:r>
      <w:r w:rsidR="00B50969">
        <w:rPr>
          <w:rStyle w:val="afffa"/>
          <w:rFonts w:hint="eastAsia"/>
          <w:lang w:eastAsia="zh-CN"/>
        </w:rPr>
        <w:t>端答疑区</w:t>
      </w:r>
      <w:r w:rsidR="00A979E1">
        <w:rPr>
          <w:lang w:val="zh-CN" w:eastAsia="zh-CN" w:bidi="zh-CN"/>
        </w:rPr>
        <w:t xml:space="preserve"> | </w:t>
      </w:r>
      <w:sdt>
        <w:sdtPr>
          <w:alias w:val="议程 3，发言者:"/>
          <w:tag w:val="议程 3，发言者:"/>
          <w:id w:val="-1512596532"/>
          <w:placeholder>
            <w:docPart w:val="C6A1E036E1224D7E89E20B856E208B5D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B50969">
        <w:rPr>
          <w:rStyle w:val="afffa"/>
          <w:rFonts w:hint="eastAsia"/>
          <w:lang w:eastAsia="zh-CN"/>
        </w:rPr>
        <w:t>杨</w:t>
      </w:r>
      <w:proofErr w:type="gramStart"/>
      <w:r w:rsidR="00B50969">
        <w:rPr>
          <w:rStyle w:val="afffa"/>
          <w:rFonts w:hint="eastAsia"/>
          <w:lang w:eastAsia="zh-CN"/>
        </w:rPr>
        <w:t>枨</w:t>
      </w:r>
      <w:proofErr w:type="gramEnd"/>
    </w:p>
    <w:p w:rsidR="00A979E1" w:rsidRDefault="008D03D7" w:rsidP="00A979E1">
      <w:sdt>
        <w:sdtPr>
          <w:alias w:val="议程 3，讨论:"/>
          <w:tag w:val="议程 3，讨论:"/>
          <w:id w:val="-1455009290"/>
          <w:placeholder>
            <w:docPart w:val="BBA5376CB68D4ABBA3247F8D300DF0CF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B50969">
        <w:rPr>
          <w:rFonts w:hint="eastAsia"/>
        </w:rPr>
        <w:t>APP</w:t>
      </w:r>
      <w:r w:rsidR="00B50969">
        <w:rPr>
          <w:rFonts w:hint="eastAsia"/>
        </w:rPr>
        <w:t>端答疑区是否可以完成上传下载</w:t>
      </w:r>
    </w:p>
    <w:p w:rsidR="00A979E1" w:rsidRDefault="008D03D7" w:rsidP="00A979E1">
      <w:sdt>
        <w:sdtPr>
          <w:alias w:val="议程 3，结论:"/>
          <w:tag w:val="议程 3，结论:"/>
          <w:id w:val="-2044969331"/>
          <w:placeholder>
            <w:docPart w:val="6BBCAE2B34A14FA3B9FE538FDD4AA147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B50969">
        <w:rPr>
          <w:rFonts w:hint="eastAsia"/>
        </w:rPr>
        <w:t>APP</w:t>
      </w:r>
      <w:r w:rsidR="00B50969">
        <w:rPr>
          <w:rFonts w:hint="eastAsia"/>
        </w:rPr>
        <w:t>端答疑区添加上传下载功能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3 的拟办事项信息表"/>
      </w:tblPr>
      <w:tblGrid>
        <w:gridCol w:w="6102"/>
        <w:gridCol w:w="2182"/>
        <w:gridCol w:w="2182"/>
      </w:tblGrid>
      <w:tr w:rsidR="00A979E1" w:rsidRPr="00E52810" w:rsidTr="00B50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A979E1" w:rsidRPr="00E52810" w:rsidRDefault="008D03D7" w:rsidP="00E52810">
            <w:sdt>
              <w:sdtPr>
                <w:alias w:val="议程 3，拟办事项:"/>
                <w:tag w:val="议程 3，拟办事项:"/>
                <w:id w:val="978736441"/>
                <w:placeholder>
                  <w:docPart w:val="3C78F67E80FF41639C55BDAC3C372F8A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3，负责人:"/>
            <w:tag w:val="议程 3，负责人:"/>
            <w:id w:val="-1159301295"/>
            <w:placeholder>
              <w:docPart w:val="A1718764FD1644C39972178C13FF1BC8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3，截止日期:"/>
            <w:tag w:val="议程 3，截止日期:"/>
            <w:id w:val="-1382542015"/>
            <w:placeholder>
              <w:docPart w:val="17D135B8CAB9417BB3F6685F62128D0B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B50969">
        <w:tc>
          <w:tcPr>
            <w:tcW w:w="6102" w:type="dxa"/>
          </w:tcPr>
          <w:p w:rsidR="00A979E1" w:rsidRPr="00E52810" w:rsidRDefault="00B50969" w:rsidP="00E52810">
            <w:pPr>
              <w:ind w:left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答疑</w:t>
            </w:r>
            <w:r>
              <w:rPr>
                <w:rFonts w:hint="eastAsia"/>
              </w:rPr>
              <w:t>界面</w:t>
            </w:r>
          </w:p>
        </w:tc>
        <w:tc>
          <w:tcPr>
            <w:tcW w:w="2182" w:type="dxa"/>
          </w:tcPr>
          <w:p w:rsidR="00A979E1" w:rsidRPr="00E52810" w:rsidRDefault="00B50969" w:rsidP="00E52810">
            <w:pPr>
              <w:ind w:left="0"/>
            </w:pPr>
            <w:r>
              <w:rPr>
                <w:rFonts w:hint="eastAsia"/>
              </w:rPr>
              <w:t>陈维</w:t>
            </w:r>
          </w:p>
        </w:tc>
        <w:tc>
          <w:tcPr>
            <w:tcW w:w="2182" w:type="dxa"/>
          </w:tcPr>
          <w:p w:rsidR="00A979E1" w:rsidRPr="00E52810" w:rsidRDefault="00B50969" w:rsidP="00E52810">
            <w:pPr>
              <w:ind w:left="0"/>
            </w:pPr>
            <w:r>
              <w:t>2019-01-08</w:t>
            </w:r>
            <w:r>
              <w:rPr>
                <w:rFonts w:hint="eastAsia"/>
              </w:rPr>
              <w:t xml:space="preserve">  22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</w:tbl>
    <w:p w:rsidR="0017681F" w:rsidRDefault="0017681F" w:rsidP="00B50969">
      <w:pPr>
        <w:pStyle w:val="21"/>
      </w:pPr>
    </w:p>
    <w:sectPr w:rsidR="0017681F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3D7" w:rsidRDefault="008D03D7">
      <w:pPr>
        <w:spacing w:after="0"/>
      </w:pPr>
      <w:r>
        <w:separator/>
      </w:r>
    </w:p>
  </w:endnote>
  <w:endnote w:type="continuationSeparator" w:id="0">
    <w:p w:rsidR="008D03D7" w:rsidRDefault="008D03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0F2" w:rsidRDefault="00CB50F2" w:rsidP="00CB50F2">
    <w:pPr>
      <w:pStyle w:val="aff0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B50969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3D7" w:rsidRDefault="008D03D7">
      <w:pPr>
        <w:spacing w:after="0"/>
      </w:pPr>
      <w:r>
        <w:separator/>
      </w:r>
    </w:p>
  </w:footnote>
  <w:footnote w:type="continuationSeparator" w:id="0">
    <w:p w:rsidR="008D03D7" w:rsidRDefault="008D03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96"/>
    <w:rsid w:val="00064C56"/>
    <w:rsid w:val="00070820"/>
    <w:rsid w:val="001005E5"/>
    <w:rsid w:val="00101096"/>
    <w:rsid w:val="00107A25"/>
    <w:rsid w:val="001118FD"/>
    <w:rsid w:val="00152CC8"/>
    <w:rsid w:val="0017681F"/>
    <w:rsid w:val="001C4546"/>
    <w:rsid w:val="001D7602"/>
    <w:rsid w:val="002B6C94"/>
    <w:rsid w:val="002E7469"/>
    <w:rsid w:val="002F4ABE"/>
    <w:rsid w:val="003B1BCE"/>
    <w:rsid w:val="003C1B81"/>
    <w:rsid w:val="003C6B6C"/>
    <w:rsid w:val="0041439B"/>
    <w:rsid w:val="00444D8F"/>
    <w:rsid w:val="0052417A"/>
    <w:rsid w:val="0052642B"/>
    <w:rsid w:val="00557792"/>
    <w:rsid w:val="005E7D19"/>
    <w:rsid w:val="0066086F"/>
    <w:rsid w:val="00672A6F"/>
    <w:rsid w:val="006928B4"/>
    <w:rsid w:val="006D2095"/>
    <w:rsid w:val="006D571F"/>
    <w:rsid w:val="006F5A3F"/>
    <w:rsid w:val="00714174"/>
    <w:rsid w:val="007253CC"/>
    <w:rsid w:val="007A3B48"/>
    <w:rsid w:val="00807B8D"/>
    <w:rsid w:val="008431CB"/>
    <w:rsid w:val="008D03D7"/>
    <w:rsid w:val="008E2FAF"/>
    <w:rsid w:val="0093449B"/>
    <w:rsid w:val="00963256"/>
    <w:rsid w:val="009916AE"/>
    <w:rsid w:val="00A979E1"/>
    <w:rsid w:val="00B45E12"/>
    <w:rsid w:val="00B50969"/>
    <w:rsid w:val="00C9013A"/>
    <w:rsid w:val="00CA3AEB"/>
    <w:rsid w:val="00CB50F2"/>
    <w:rsid w:val="00CF5C61"/>
    <w:rsid w:val="00D051E2"/>
    <w:rsid w:val="00D6466C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142E40A7554B4AB0CB1DE7AFA2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A90FB2-8E52-4E6D-8CF0-2C13D50A9236}"/>
      </w:docPartPr>
      <w:docPartBody>
        <w:p w:rsidR="006332A4" w:rsidRDefault="00A843C2">
          <w:pPr>
            <w:pStyle w:val="05142E40A7554B4AB0CB1DE7AFA2EA43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61DF81CEBFCB449BA3CA1C61A6D029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2067ED-5AF8-4BB0-B6FC-2D5D2E014B0D}"/>
      </w:docPartPr>
      <w:docPartBody>
        <w:p w:rsidR="006332A4" w:rsidRDefault="00A843C2">
          <w:pPr>
            <w:pStyle w:val="61DF81CEBFCB449BA3CA1C61A6D029F4"/>
          </w:pPr>
          <w:r>
            <w:rPr>
              <w:lang w:val="zh-CN" w:bidi="zh-CN"/>
            </w:rPr>
            <w:t>会议日期</w:t>
          </w:r>
          <w:r>
            <w:rPr>
              <w:lang w:val="zh-CN" w:bidi="zh-CN"/>
            </w:rPr>
            <w:t xml:space="preserve"> | </w:t>
          </w:r>
          <w:r>
            <w:rPr>
              <w:lang w:val="zh-CN" w:bidi="zh-CN"/>
            </w:rPr>
            <w:t>时间</w:t>
          </w:r>
        </w:p>
      </w:docPartBody>
    </w:docPart>
    <w:docPart>
      <w:docPartPr>
        <w:name w:val="281D18587E34410CACFD5ADD55F225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A923C3-03B3-4869-A32C-1C9B3DD4EC96}"/>
      </w:docPartPr>
      <w:docPartBody>
        <w:p w:rsidR="006332A4" w:rsidRDefault="00A843C2">
          <w:pPr>
            <w:pStyle w:val="281D18587E34410CACFD5ADD55F22526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A7798853441412E8FCD035C6FD3A3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40F32-3569-449C-A583-D086E25E33B3}"/>
      </w:docPartPr>
      <w:docPartBody>
        <w:p w:rsidR="006332A4" w:rsidRDefault="00A843C2">
          <w:pPr>
            <w:pStyle w:val="CA7798853441412E8FCD035C6FD3A365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5C23C1428B74DFEBFE80818FF396F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59D1D6-0D2E-4542-B99B-C3178B16F5BF}"/>
      </w:docPartPr>
      <w:docPartBody>
        <w:p w:rsidR="006332A4" w:rsidRDefault="00A843C2">
          <w:pPr>
            <w:pStyle w:val="75C23C1428B74DFEBFE80818FF396F1A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799B551E375B4D59B3069A9F71A2C4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7DA8C4-6593-499B-9B5E-34B11BE6EC32}"/>
      </w:docPartPr>
      <w:docPartBody>
        <w:p w:rsidR="006332A4" w:rsidRDefault="00A843C2">
          <w:pPr>
            <w:pStyle w:val="799B551E375B4D59B3069A9F71A2C434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B7E068B673A6478EBD68B85E8E3C32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B72271-FAE6-4708-876C-6F40F245DAB3}"/>
      </w:docPartPr>
      <w:docPartBody>
        <w:p w:rsidR="006332A4" w:rsidRDefault="00A843C2">
          <w:pPr>
            <w:pStyle w:val="B7E068B673A6478EBD68B85E8E3C3266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CA1EFF8A714244D495F6C03B6B78C4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B28775-15DC-443F-88DB-A35420DDB3E7}"/>
      </w:docPartPr>
      <w:docPartBody>
        <w:p w:rsidR="006332A4" w:rsidRDefault="00A843C2">
          <w:pPr>
            <w:pStyle w:val="CA1EFF8A714244D495F6C03B6B78C4A1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C0F8784B1B414437AA2D7ADDB4E0F3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EF10A4-EB7D-4827-B7A6-A1F64CBFB985}"/>
      </w:docPartPr>
      <w:docPartBody>
        <w:p w:rsidR="006332A4" w:rsidRDefault="00A843C2">
          <w:pPr>
            <w:pStyle w:val="C0F8784B1B414437AA2D7ADDB4E0F32D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50A81791DEF647F089B4877D5C6C17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32D7C7-8D5A-443D-A693-65BA12FBC9E9}"/>
      </w:docPartPr>
      <w:docPartBody>
        <w:p w:rsidR="006332A4" w:rsidRDefault="00A843C2">
          <w:pPr>
            <w:pStyle w:val="50A81791DEF647F089B4877D5C6C17A4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759115A7F7E47ED9BE7772FA8D6C2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30BB12-F48F-43ED-97C1-5364D7657189}"/>
      </w:docPartPr>
      <w:docPartBody>
        <w:p w:rsidR="006332A4" w:rsidRDefault="00A843C2">
          <w:pPr>
            <w:pStyle w:val="D759115A7F7E47ED9BE7772FA8D6C27D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07F2545496D406CB8857C01A92A4D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D4F0A2-D7CE-4EA6-B718-594D6E7FAB41}"/>
      </w:docPartPr>
      <w:docPartBody>
        <w:p w:rsidR="006332A4" w:rsidRDefault="00A843C2">
          <w:pPr>
            <w:pStyle w:val="907F2545496D406CB8857C01A92A4DC8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6A94C6DE97D34840B2A1E55CA3D105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22BAF4-C27E-43E1-8323-A34A7FB8A090}"/>
      </w:docPartPr>
      <w:docPartBody>
        <w:p w:rsidR="006332A4" w:rsidRDefault="00A843C2">
          <w:pPr>
            <w:pStyle w:val="6A94C6DE97D34840B2A1E55CA3D105A2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D289FB83D23433CA6B1D4546EF101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28611D-1BE4-4272-89A5-E4CDD0B2D180}"/>
      </w:docPartPr>
      <w:docPartBody>
        <w:p w:rsidR="006332A4" w:rsidRDefault="00A843C2">
          <w:pPr>
            <w:pStyle w:val="DD289FB83D23433CA6B1D4546EF10161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0F75DC967BCA496AB8C71645622C5F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B71BB7-5359-4EBE-8C5C-5775F6A2FA37}"/>
      </w:docPartPr>
      <w:docPartBody>
        <w:p w:rsidR="006332A4" w:rsidRDefault="00A843C2">
          <w:pPr>
            <w:pStyle w:val="0F75DC967BCA496AB8C71645622C5F16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86F5899BDA424887A3B3389625E111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4D9327-1B98-4698-BD7A-AB008E4CED5A}"/>
      </w:docPartPr>
      <w:docPartBody>
        <w:p w:rsidR="006332A4" w:rsidRDefault="00A843C2">
          <w:pPr>
            <w:pStyle w:val="86F5899BDA424887A3B3389625E111E5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63D5C8BA8C5F4D0FA71FA55B4B06EB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051A5A-C113-424A-9F85-F33ECAC6FBE5}"/>
      </w:docPartPr>
      <w:docPartBody>
        <w:p w:rsidR="006332A4" w:rsidRDefault="00A843C2">
          <w:pPr>
            <w:pStyle w:val="63D5C8BA8C5F4D0FA71FA55B4B06EBA4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F96CCFFB72C4BE0A5F2467597AFA8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4876C2-97FA-41D8-9779-A200B1642E86}"/>
      </w:docPartPr>
      <w:docPartBody>
        <w:p w:rsidR="006332A4" w:rsidRDefault="00A843C2">
          <w:pPr>
            <w:pStyle w:val="AF96CCFFB72C4BE0A5F2467597AFA81B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6A9851C82609479A9F95253D7ECC57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45C937-E054-433C-B004-8CE51548F6BF}"/>
      </w:docPartPr>
      <w:docPartBody>
        <w:p w:rsidR="006332A4" w:rsidRDefault="00A843C2">
          <w:pPr>
            <w:pStyle w:val="6A9851C82609479A9F95253D7ECC57CB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857861A27E14D428D6EF33F68357C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855229-DE30-4BF8-94D0-585F9F0A4C69}"/>
      </w:docPartPr>
      <w:docPartBody>
        <w:p w:rsidR="006332A4" w:rsidRDefault="00A843C2">
          <w:pPr>
            <w:pStyle w:val="4857861A27E14D428D6EF33F68357C81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27063E24C674777AA5708507FEC3B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9E79DA-D7AD-4101-A621-C6280AA4C0A8}"/>
      </w:docPartPr>
      <w:docPartBody>
        <w:p w:rsidR="006332A4" w:rsidRDefault="00A843C2">
          <w:pPr>
            <w:pStyle w:val="927063E24C674777AA5708507FEC3B3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F2F0D6546FD42A485D2F7689E1F8A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BF5815-CDDD-46A2-9DF3-F7577F1E0FC3}"/>
      </w:docPartPr>
      <w:docPartBody>
        <w:p w:rsidR="006332A4" w:rsidRDefault="00A843C2">
          <w:pPr>
            <w:pStyle w:val="DF2F0D6546FD42A485D2F7689E1F8A1C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316C3BCD680D4F8EBD5319CDA2D567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742E2D-2B2D-4778-8EB0-18970BED31EC}"/>
      </w:docPartPr>
      <w:docPartBody>
        <w:p w:rsidR="006332A4" w:rsidRDefault="00A843C2">
          <w:pPr>
            <w:pStyle w:val="316C3BCD680D4F8EBD5319CDA2D56747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299D0F701E9C453980C89A4BC6FE45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D3850B-337E-4939-BFE8-A3A3886188A3}"/>
      </w:docPartPr>
      <w:docPartBody>
        <w:p w:rsidR="006332A4" w:rsidRDefault="00A843C2">
          <w:pPr>
            <w:pStyle w:val="299D0F701E9C453980C89A4BC6FE45C3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EAF1831FC86E4E1EB3D8F04696C08A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ABFF7F-B5CF-4AAE-ADC8-6047A8DE22C7}"/>
      </w:docPartPr>
      <w:docPartBody>
        <w:p w:rsidR="006332A4" w:rsidRDefault="00A843C2">
          <w:pPr>
            <w:pStyle w:val="EAF1831FC86E4E1EB3D8F04696C08AF0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81151086069145E8A2E3ACF4BFC531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D0389-7676-4E67-9BF2-196200254327}"/>
      </w:docPartPr>
      <w:docPartBody>
        <w:p w:rsidR="006332A4" w:rsidRDefault="00A843C2">
          <w:pPr>
            <w:pStyle w:val="81151086069145E8A2E3ACF4BFC53113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3A3ED19A3C34BE8B77CB33AC69CCF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F2896B-4313-47C4-8E32-235BB0489FB5}"/>
      </w:docPartPr>
      <w:docPartBody>
        <w:p w:rsidR="006332A4" w:rsidRDefault="00A843C2">
          <w:pPr>
            <w:pStyle w:val="A3A3ED19A3C34BE8B77CB33AC69CCF9A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E04D886B6E8E4881BC2CFDAB3C6DDF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8D2592-213D-457E-B0C0-410796175E3A}"/>
      </w:docPartPr>
      <w:docPartBody>
        <w:p w:rsidR="006332A4" w:rsidRDefault="00A843C2">
          <w:pPr>
            <w:pStyle w:val="E04D886B6E8E4881BC2CFDAB3C6DDFC5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B26FE42681E44938A6D5ABF8200F9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F6D605-CF92-469D-A182-F869B0E133C3}"/>
      </w:docPartPr>
      <w:docPartBody>
        <w:p w:rsidR="006332A4" w:rsidRDefault="00A843C2">
          <w:pPr>
            <w:pStyle w:val="B26FE42681E44938A6D5ABF8200F9577"/>
          </w:pPr>
          <w:r w:rsidRPr="00E52810">
            <w:rPr>
              <w:lang w:val="zh-CN" w:bidi="zh-CN"/>
            </w:rPr>
            <w:t>发言者姓名</w:t>
          </w:r>
        </w:p>
      </w:docPartBody>
    </w:docPart>
    <w:docPart>
      <w:docPartPr>
        <w:name w:val="DF8C44A3A03940A39A1DF2B63C0837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F5B98F-6B52-4A67-B2DC-C06C64CBB30C}"/>
      </w:docPartPr>
      <w:docPartBody>
        <w:p w:rsidR="006332A4" w:rsidRDefault="00A843C2">
          <w:pPr>
            <w:pStyle w:val="DF8C44A3A03940A39A1DF2B63C083709"/>
          </w:pPr>
          <w:r w:rsidRPr="00E52810">
            <w:rPr>
              <w:lang w:val="zh-CN" w:bidi="zh-CN"/>
            </w:rPr>
            <w:t>日期</w:t>
          </w:r>
          <w:r w:rsidRPr="00E52810">
            <w:rPr>
              <w:lang w:val="zh-CN" w:bidi="zh-CN"/>
            </w:rPr>
            <w:t xml:space="preserve"> | </w:t>
          </w:r>
          <w:r w:rsidRPr="00E52810">
            <w:rPr>
              <w:lang w:val="zh-CN" w:bidi="zh-CN"/>
            </w:rPr>
            <w:t>时间</w:t>
          </w:r>
        </w:p>
      </w:docPartBody>
    </w:docPart>
    <w:docPart>
      <w:docPartPr>
        <w:name w:val="3ECE659A3A3B438783FE8503A25243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2A5E86-4BB6-47EC-83BE-66CAF5CF7B3B}"/>
      </w:docPartPr>
      <w:docPartBody>
        <w:p w:rsidR="006332A4" w:rsidRDefault="00A843C2">
          <w:pPr>
            <w:pStyle w:val="3ECE659A3A3B438783FE8503A2524355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1B3A1BCDBE5C4FFF8F8B77F735101A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2DDF12-206A-4082-9A34-148B1CCA516E}"/>
      </w:docPartPr>
      <w:docPartBody>
        <w:p w:rsidR="006332A4" w:rsidRDefault="00A843C2">
          <w:pPr>
            <w:pStyle w:val="1B3A1BCDBE5C4FFF8F8B77F735101AB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F8B72CE506CE457AAD654FAAF1A243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DC1879-4D77-407D-9C92-B7A8344F08CE}"/>
      </w:docPartPr>
      <w:docPartBody>
        <w:p w:rsidR="006332A4" w:rsidRDefault="00A843C2">
          <w:pPr>
            <w:pStyle w:val="F8B72CE506CE457AAD654FAAF1A2430C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6A1E036E1224D7E89E20B856E208B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A57388-A8D6-4E74-83EE-EE68A91C36DB}"/>
      </w:docPartPr>
      <w:docPartBody>
        <w:p w:rsidR="006332A4" w:rsidRDefault="00A843C2">
          <w:pPr>
            <w:pStyle w:val="C6A1E036E1224D7E89E20B856E208B5D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BBA5376CB68D4ABBA3247F8D300DF0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F9B28A-4358-494A-9FFC-F830F501BF21}"/>
      </w:docPartPr>
      <w:docPartBody>
        <w:p w:rsidR="006332A4" w:rsidRDefault="00A843C2">
          <w:pPr>
            <w:pStyle w:val="BBA5376CB68D4ABBA3247F8D300DF0CF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6BBCAE2B34A14FA3B9FE538FDD4AA1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ACF7A4-00D2-4B4B-80A9-19176147D429}"/>
      </w:docPartPr>
      <w:docPartBody>
        <w:p w:rsidR="006332A4" w:rsidRDefault="00A843C2">
          <w:pPr>
            <w:pStyle w:val="6BBCAE2B34A14FA3B9FE538FDD4AA147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3C78F67E80FF41639C55BDAC3C372F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25FB3B-89AE-467D-85AC-3E67C2BD3C86}"/>
      </w:docPartPr>
      <w:docPartBody>
        <w:p w:rsidR="006332A4" w:rsidRDefault="00A843C2">
          <w:pPr>
            <w:pStyle w:val="3C78F67E80FF41639C55BDAC3C372F8A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1718764FD1644C39972178C13FF1B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405540-B9FF-47DE-B3B7-C016E936D8BD}"/>
      </w:docPartPr>
      <w:docPartBody>
        <w:p w:rsidR="006332A4" w:rsidRDefault="00A843C2">
          <w:pPr>
            <w:pStyle w:val="A1718764FD1644C39972178C13FF1BC8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7D135B8CAB9417BB3F6685F62128D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E107BF-3AD5-4581-818C-FE034A65EBB4}"/>
      </w:docPartPr>
      <w:docPartBody>
        <w:p w:rsidR="006332A4" w:rsidRDefault="00A843C2">
          <w:pPr>
            <w:pStyle w:val="17D135B8CAB9417BB3F6685F62128D0B"/>
          </w:pPr>
          <w:r w:rsidRPr="00E52810">
            <w:rPr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C2"/>
    <w:rsid w:val="00030352"/>
    <w:rsid w:val="006332A4"/>
    <w:rsid w:val="00A8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11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陈安侍</cp:lastModifiedBy>
  <cp:revision>9</cp:revision>
  <cp:lastPrinted>2017-07-31T08:20:00Z</cp:lastPrinted>
  <dcterms:created xsi:type="dcterms:W3CDTF">2018-12-07T12:49:00Z</dcterms:created>
  <dcterms:modified xsi:type="dcterms:W3CDTF">2019-01-08T11:17:00Z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