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E1" w:rsidRDefault="0045568A" w:rsidP="00A979E1">
      <w:pPr>
        <w:pStyle w:val="affff2"/>
      </w:pPr>
      <w:r>
        <w:rPr>
          <w:rFonts w:hint="eastAsia"/>
          <w:lang w:eastAsia="zh-CN"/>
        </w:rPr>
        <w:t>PRD2018-G13-</w:t>
      </w:r>
      <w:r>
        <w:rPr>
          <w:rFonts w:hint="eastAsia"/>
          <w:lang w:eastAsia="zh-CN"/>
        </w:rPr>
        <w:t>每周例会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05142E40A7554B4AB0CB1DE7AFA2EA43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 w:rsidR="00F5728C">
        <w:rPr>
          <w:rStyle w:val="a6"/>
        </w:rPr>
        <w:t>17</w:t>
      </w:r>
      <w:r>
        <w:rPr>
          <w:rStyle w:val="a6"/>
          <w:rFonts w:hint="eastAsia"/>
          <w:lang w:eastAsia="zh-CN"/>
        </w:rPr>
        <w:t>分钟</w:t>
      </w:r>
    </w:p>
    <w:p w:rsidR="00A979E1" w:rsidRDefault="00397F90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61DF81CEBFCB449BA3CA1C61A6D029F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9A1DE1">
        <w:rPr>
          <w:rStyle w:val="afffa"/>
        </w:rPr>
        <w:t>2018</w:t>
      </w:r>
      <w:r w:rsidR="009A1DE1">
        <w:rPr>
          <w:rStyle w:val="afffa"/>
          <w:rFonts w:hint="eastAsia"/>
          <w:lang w:eastAsia="zh-CN"/>
        </w:rPr>
        <w:t>年</w:t>
      </w:r>
      <w:r w:rsidR="00E91AC2">
        <w:rPr>
          <w:rStyle w:val="afffa"/>
          <w:rFonts w:hint="eastAsia"/>
          <w:lang w:eastAsia="zh-CN"/>
        </w:rPr>
        <w:t>01</w:t>
      </w:r>
      <w:r w:rsidR="009A1DE1">
        <w:rPr>
          <w:rStyle w:val="afffa"/>
          <w:rFonts w:hint="eastAsia"/>
          <w:lang w:eastAsia="zh-CN"/>
        </w:rPr>
        <w:t>月</w:t>
      </w:r>
      <w:r w:rsidR="00F5728C">
        <w:rPr>
          <w:rStyle w:val="afffa"/>
          <w:rFonts w:hint="eastAsia"/>
          <w:lang w:eastAsia="zh-CN"/>
        </w:rPr>
        <w:t>11</w:t>
      </w:r>
      <w:r w:rsidR="009A1DE1">
        <w:rPr>
          <w:rStyle w:val="afffa"/>
          <w:rFonts w:hint="eastAsia"/>
          <w:lang w:eastAsia="zh-CN"/>
        </w:rPr>
        <w:t>日</w:t>
      </w:r>
      <w:r w:rsidR="00A979E1" w:rsidRPr="003665F5">
        <w:rPr>
          <w:rStyle w:val="afffa"/>
          <w:lang w:val="zh-CN" w:eastAsia="zh-CN" w:bidi="zh-CN"/>
        </w:rPr>
        <w:t xml:space="preserve"> | </w:t>
      </w:r>
      <w:r w:rsidR="00F5728C">
        <w:rPr>
          <w:rStyle w:val="afffa"/>
        </w:rPr>
        <w:t>20</w:t>
      </w:r>
      <w:r w:rsidR="009A1DE1">
        <w:rPr>
          <w:rStyle w:val="afffa"/>
        </w:rPr>
        <w:t>：</w:t>
      </w:r>
      <w:r w:rsidR="00E91AC2">
        <w:rPr>
          <w:rStyle w:val="afffa"/>
        </w:rPr>
        <w:t>1</w:t>
      </w:r>
      <w:r w:rsidR="009A1DE1">
        <w:rPr>
          <w:rStyle w:val="afffa"/>
        </w:rPr>
        <w:t>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281D18587E34410CACFD5ADD55F22526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a"/>
          </w:rPr>
          <w:alias w:val="输入地点:"/>
          <w:tag w:val="输入地点:"/>
          <w:id w:val="465398058"/>
          <w:placeholder>
            <w:docPart w:val="CA7798853441412E8FCD035C6FD3A365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proofErr w:type="gramStart"/>
          <w:r w:rsidR="00E91AC2">
            <w:rPr>
              <w:rStyle w:val="afffa"/>
              <w:rFonts w:hint="eastAsia"/>
              <w:lang w:eastAsia="zh-CN"/>
            </w:rPr>
            <w:t>弘毅楼</w:t>
          </w:r>
          <w:proofErr w:type="gramEnd"/>
          <w:r w:rsidR="00E91AC2">
            <w:rPr>
              <w:rStyle w:val="afffa"/>
              <w:rFonts w:hint="eastAsia"/>
              <w:lang w:eastAsia="zh-CN"/>
            </w:rPr>
            <w:t xml:space="preserve"> 607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D578F4">
        <w:tc>
          <w:tcPr>
            <w:tcW w:w="5400" w:type="dxa"/>
          </w:tcPr>
          <w:tbl>
            <w:tblPr>
              <w:tblW w:w="811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  <w:gridCol w:w="2890"/>
            </w:tblGrid>
            <w:tr w:rsidR="00973ADF" w:rsidTr="00973ADF">
              <w:tc>
                <w:tcPr>
                  <w:tcW w:w="2333" w:type="dxa"/>
                  <w:tcBorders>
                    <w:left w:val="nil"/>
                  </w:tcBorders>
                </w:tcPr>
                <w:p w:rsidR="00973ADF" w:rsidRPr="00A979E1" w:rsidRDefault="00397F90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A515BDF013A45CAB0754C5778748F3A"/>
                      </w:placeholder>
                      <w:temporary/>
                      <w:showingPlcHdr/>
                    </w:sdtPr>
                    <w:sdtEndPr/>
                    <w:sdtContent>
                      <w:r w:rsidR="00973ADF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</w:tcPr>
                <w:p w:rsidR="00973ADF" w:rsidRDefault="00973ADF" w:rsidP="007D1296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  <w:sdt>
                <w:sdtPr>
                  <w:alias w:val="输入姓名:"/>
                  <w:tag w:val="输入姓名:"/>
                  <w:id w:val="882985375"/>
                  <w:placeholder>
                    <w:docPart w:val="A0515E281AD94D24ABDC22CC3C60FEEC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890" w:type="dxa"/>
                      <w:tcBorders>
                        <w:right w:val="single" w:sz="8" w:space="0" w:color="F07F09" w:themeColor="accent1"/>
                      </w:tcBorders>
                    </w:tcPr>
                    <w:p w:rsidR="00973ADF" w:rsidRDefault="00973ADF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姓名</w:t>
                      </w:r>
                    </w:p>
                  </w:tc>
                </w:sdtContent>
              </w:sdt>
            </w:tr>
            <w:tr w:rsidR="00973ADF" w:rsidTr="00973ADF">
              <w:tc>
                <w:tcPr>
                  <w:tcW w:w="2333" w:type="dxa"/>
                  <w:tcBorders>
                    <w:left w:val="nil"/>
                  </w:tcBorders>
                </w:tcPr>
                <w:p w:rsidR="00973ADF" w:rsidRPr="00A979E1" w:rsidRDefault="00397F90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A650B34A0284212AA7D8C54671D8622"/>
                      </w:placeholder>
                      <w:temporary/>
                      <w:showingPlcHdr/>
                    </w:sdtPr>
                    <w:sdtEndPr/>
                    <w:sdtContent>
                      <w:r w:rsidR="00973ADF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</w:tcPr>
                <w:p w:rsidR="00973ADF" w:rsidRDefault="00973ADF" w:rsidP="007D1296">
                  <w:pPr>
                    <w:spacing w:after="0"/>
                  </w:pPr>
                  <w:r>
                    <w:rPr>
                      <w:rFonts w:hint="eastAsia"/>
                    </w:rPr>
                    <w:t>每周例会</w:t>
                  </w:r>
                </w:p>
              </w:tc>
              <w:sdt>
                <w:sdtPr>
                  <w:alias w:val="输入事由:"/>
                  <w:tag w:val="输入事由:"/>
                  <w:id w:val="-1539655202"/>
                  <w:placeholder>
                    <w:docPart w:val="753234CFBC9D4BB29061A97BE896C3EE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890" w:type="dxa"/>
                      <w:tcBorders>
                        <w:right w:val="single" w:sz="8" w:space="0" w:color="F07F09" w:themeColor="accent1"/>
                      </w:tcBorders>
                    </w:tcPr>
                    <w:p w:rsidR="00973ADF" w:rsidRDefault="00973ADF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事由</w:t>
                      </w:r>
                    </w:p>
                  </w:tc>
                </w:sdtContent>
              </w:sdt>
            </w:tr>
            <w:tr w:rsidR="00973ADF" w:rsidTr="00973ADF">
              <w:sdt>
                <w:sdtPr>
                  <w:alias w:val="主持人:"/>
                  <w:tag w:val="主持人:"/>
                  <w:id w:val="-1618515975"/>
                  <w:placeholder>
                    <w:docPart w:val="19B6A2CCDBDD432FACC99EC8E31F3BD5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973ADF" w:rsidRPr="00A979E1" w:rsidRDefault="00973ADF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</w:tcPr>
                <w:p w:rsidR="00973ADF" w:rsidRDefault="00973ADF" w:rsidP="007D1296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  <w:sdt>
                <w:sdtPr>
                  <w:alias w:val="输入姓名:"/>
                  <w:tag w:val="输入姓名:"/>
                  <w:id w:val="-582762193"/>
                  <w:placeholder>
                    <w:docPart w:val="A0515E281AD94D24ABDC22CC3C60FEEC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890" w:type="dxa"/>
                      <w:tcBorders>
                        <w:right w:val="single" w:sz="8" w:space="0" w:color="F07F09" w:themeColor="accent1"/>
                      </w:tcBorders>
                    </w:tcPr>
                    <w:p w:rsidR="00973ADF" w:rsidRDefault="00973ADF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姓名</w:t>
                      </w:r>
                    </w:p>
                  </w:tc>
                </w:sdtContent>
              </w:sdt>
            </w:tr>
            <w:tr w:rsidR="00973ADF" w:rsidTr="00973ADF">
              <w:sdt>
                <w:sdtPr>
                  <w:alias w:val="记录员:"/>
                  <w:tag w:val="记录员:"/>
                  <w:id w:val="-1961940283"/>
                  <w:placeholder>
                    <w:docPart w:val="ADA26E34643D44E3AB2F9BFF2CC9E852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973ADF" w:rsidRPr="00A979E1" w:rsidRDefault="00973ADF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</w:tcPr>
                <w:p w:rsidR="00973ADF" w:rsidRDefault="00973ADF" w:rsidP="007D1296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  <w:sdt>
                <w:sdtPr>
                  <w:alias w:val="输入姓名:"/>
                  <w:tag w:val="输入姓名:"/>
                  <w:id w:val="-2138095640"/>
                  <w:placeholder>
                    <w:docPart w:val="A0515E281AD94D24ABDC22CC3C60FEEC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890" w:type="dxa"/>
                      <w:tcBorders>
                        <w:right w:val="single" w:sz="8" w:space="0" w:color="F07F09" w:themeColor="accent1"/>
                      </w:tcBorders>
                    </w:tcPr>
                    <w:p w:rsidR="00973ADF" w:rsidRDefault="00973ADF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姓名</w:t>
                      </w:r>
                    </w:p>
                  </w:tc>
                </w:sdtContent>
              </w:sdt>
            </w:tr>
            <w:tr w:rsidR="00973ADF" w:rsidTr="00973ADF">
              <w:sdt>
                <w:sdtPr>
                  <w:alias w:val="计时员:"/>
                  <w:tag w:val="计时员:"/>
                  <w:id w:val="2113625791"/>
                  <w:placeholder>
                    <w:docPart w:val="B28CC09A103C490EB05DCF9681FBBBC6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973ADF" w:rsidRPr="00A979E1" w:rsidRDefault="00973ADF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</w:tcPr>
                <w:p w:rsidR="00973ADF" w:rsidRDefault="00973ADF" w:rsidP="007D1296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alias w:val="输入姓名:"/>
                    <w:tag w:val="输入姓名:"/>
                    <w:id w:val="-90628238"/>
                    <w:placeholder>
                      <w:docPart w:val="A0515E281AD94D24ABDC22CC3C60FEEC"/>
                    </w:placeholder>
                    <w:temporary/>
                    <w:showingPlcHdr/>
                  </w:sdtPr>
                  <w:sdtEndPr/>
                  <w:sdtContent>
                    <w:p w:rsidR="00973ADF" w:rsidRDefault="00973ADF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姓名</w:t>
                      </w:r>
                    </w:p>
                  </w:sdtContent>
                </w:sdt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973ADF" w:rsidRDefault="00973ADF" w:rsidP="00973ADF">
            <w:pPr>
              <w:spacing w:after="0"/>
              <w:ind w:left="0"/>
            </w:pPr>
            <w:r>
              <w:rPr>
                <w:rFonts w:hint="eastAsia"/>
              </w:rPr>
              <w:t>参与人员：陈安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  <w:p w:rsidR="00973ADF" w:rsidRDefault="00973ADF" w:rsidP="00973ADF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陈俊杉</w:t>
            </w:r>
          </w:p>
          <w:p w:rsidR="00973ADF" w:rsidRDefault="00973ADF" w:rsidP="00973ADF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维</w:t>
            </w:r>
          </w:p>
          <w:p w:rsidR="00973ADF" w:rsidRDefault="00973ADF" w:rsidP="00973ADF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杨</w:t>
            </w: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溢</w:t>
            </w:r>
            <w:proofErr w:type="gramEnd"/>
          </w:p>
          <w:p w:rsidR="00A979E1" w:rsidRDefault="00973ADF" w:rsidP="00973ADF">
            <w:pPr>
              <w:spacing w:after="0"/>
              <w:ind w:leftChars="32" w:firstLineChars="500" w:firstLine="1120"/>
            </w:pPr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</w:tr>
    </w:tbl>
    <w:p w:rsidR="00A979E1" w:rsidRDefault="00397F90" w:rsidP="00A979E1">
      <w:pPr>
        <w:pStyle w:val="1"/>
      </w:pPr>
      <w:sdt>
        <w:sdtPr>
          <w:alias w:val="议程主题:"/>
          <w:tag w:val="议程主题:"/>
          <w:id w:val="-877550984"/>
          <w:placeholder>
            <w:docPart w:val="50A81791DEF647F089B4877D5C6C17A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</w:p>
    <w:p w:rsidR="00A979E1" w:rsidRDefault="00397F90" w:rsidP="00A979E1">
      <w:pPr>
        <w:pStyle w:val="21"/>
      </w:pPr>
      <w:sdt>
        <w:sdtPr>
          <w:alias w:val="议程 1，分配的时间:"/>
          <w:tag w:val="议程 1，分配的时间:"/>
          <w:id w:val="-548305236"/>
          <w:placeholder>
            <w:docPart w:val="D759115A7F7E47ED9BE7772FA8D6C27D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1，输入时间:"/>
          <w:tag w:val="议程 1，输入时间:"/>
          <w:id w:val="252406536"/>
          <w:placeholder>
            <w:docPart w:val="907F2545496D406CB8857C01A92A4DC8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F5728C">
            <w:rPr>
              <w:rStyle w:val="afffa"/>
            </w:rPr>
            <w:t>8</w:t>
          </w:r>
          <w:r w:rsidR="00F5728C">
            <w:rPr>
              <w:rStyle w:val="afffa"/>
              <w:rFonts w:hint="eastAsia"/>
              <w:lang w:eastAsia="zh-CN"/>
            </w:rPr>
            <w:t>min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1，议程主题:"/>
          <w:tag w:val="议程 1，议程主题:"/>
          <w:id w:val="-1734764758"/>
          <w:placeholder>
            <w:docPart w:val="6A94C6DE97D34840B2A1E55CA3D105A2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814793">
        <w:rPr>
          <w:rStyle w:val="afffa"/>
          <w:rFonts w:hint="eastAsia"/>
          <w:lang w:eastAsia="zh-CN"/>
        </w:rPr>
        <w:t>上周回顾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DD289FB83D23433CA6B1D4546EF10161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814793">
        <w:rPr>
          <w:rStyle w:val="afffa"/>
          <w:rFonts w:hint="eastAsia"/>
          <w:lang w:eastAsia="zh-CN"/>
        </w:rPr>
        <w:t>陈安</w:t>
      </w:r>
      <w:proofErr w:type="gramStart"/>
      <w:r w:rsidR="00814793">
        <w:rPr>
          <w:rStyle w:val="afffa"/>
          <w:rFonts w:hint="eastAsia"/>
          <w:lang w:eastAsia="zh-CN"/>
        </w:rPr>
        <w:t>侍</w:t>
      </w:r>
      <w:proofErr w:type="gramEnd"/>
    </w:p>
    <w:p w:rsidR="00A979E1" w:rsidRDefault="00397F90" w:rsidP="00A979E1">
      <w:sdt>
        <w:sdtPr>
          <w:alias w:val="议程 1，讨论:"/>
          <w:tag w:val="议程 1，讨论:"/>
          <w:id w:val="951674875"/>
          <w:placeholder>
            <w:docPart w:val="0F75DC967BCA496AB8C71645622C5F16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F5728C">
        <w:rPr>
          <w:lang w:val="zh-CN" w:bidi="zh-CN"/>
        </w:rPr>
        <w:t>：</w:t>
      </w:r>
      <w:r w:rsidR="00814793">
        <w:rPr>
          <w:rFonts w:hint="eastAsia"/>
        </w:rPr>
        <w:t>上周</w:t>
      </w:r>
      <w:r w:rsidR="00F5728C">
        <w:rPr>
          <w:rFonts w:hint="eastAsia"/>
        </w:rPr>
        <w:t>的主要任务是需求变更，我们小组的需求变更任务是</w:t>
      </w:r>
      <w:proofErr w:type="gramStart"/>
      <w:r w:rsidR="00F5728C">
        <w:rPr>
          <w:rFonts w:hint="eastAsia"/>
        </w:rPr>
        <w:t>添加博客区域</w:t>
      </w:r>
      <w:proofErr w:type="gramEnd"/>
      <w:r w:rsidR="00F5728C">
        <w:rPr>
          <w:rFonts w:hint="eastAsia"/>
        </w:rPr>
        <w:t>的</w:t>
      </w:r>
      <w:proofErr w:type="gramStart"/>
      <w:r w:rsidR="00F5728C">
        <w:rPr>
          <w:rFonts w:hint="eastAsia"/>
        </w:rPr>
        <w:t>轮播图</w:t>
      </w:r>
      <w:proofErr w:type="gramEnd"/>
      <w:r w:rsidR="00F5728C">
        <w:rPr>
          <w:rFonts w:hint="eastAsia"/>
        </w:rPr>
        <w:t>属性修改和广告属性修改。经过</w:t>
      </w:r>
      <w:r w:rsidR="00F5728C">
        <w:rPr>
          <w:rFonts w:hint="eastAsia"/>
        </w:rPr>
        <w:t>CCB</w:t>
      </w:r>
      <w:r w:rsidR="00F5728C">
        <w:rPr>
          <w:rFonts w:hint="eastAsia"/>
        </w:rPr>
        <w:t>主席的确认，同意需求变更。我们开始了包括</w:t>
      </w:r>
      <w:r w:rsidR="00F5728C">
        <w:rPr>
          <w:rFonts w:hint="eastAsia"/>
        </w:rPr>
        <w:t>SRS</w:t>
      </w:r>
      <w:r w:rsidR="00F5728C">
        <w:rPr>
          <w:rFonts w:hint="eastAsia"/>
        </w:rPr>
        <w:t>、测试用例在内的诸多文档的更新以及界面原型的更新</w:t>
      </w:r>
      <w:r w:rsidR="00F5728C">
        <w:rPr>
          <w:rFonts w:hint="eastAsia"/>
        </w:rPr>
        <w:t>.</w:t>
      </w:r>
      <w:r w:rsidR="00F5728C">
        <w:rPr>
          <w:rFonts w:hint="eastAsia"/>
        </w:rPr>
        <w:t>同时使用了需求管理工具导入需求并对需求之间建立了</w:t>
      </w:r>
      <w:r w:rsidR="00112264">
        <w:rPr>
          <w:rFonts w:hint="eastAsia"/>
        </w:rPr>
        <w:t>关联，并召开了组内会议，对需求变更里程碑进行了评审。</w:t>
      </w:r>
    </w:p>
    <w:p w:rsidR="00A979E1" w:rsidRDefault="00397F90" w:rsidP="00A979E1">
      <w:sdt>
        <w:sdtPr>
          <w:alias w:val="议程 1，结论:"/>
          <w:tag w:val="议程 1，结论:"/>
          <w:id w:val="1265507262"/>
          <w:placeholder>
            <w:docPart w:val="86F5899BDA424887A3B3389625E111E5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814793">
        <w:rPr>
          <w:rFonts w:hint="eastAsia"/>
          <w:lang w:val="zh-CN" w:bidi="zh-CN"/>
        </w:rPr>
        <w:tab/>
      </w:r>
      <w:r w:rsidR="00814793">
        <w:rPr>
          <w:rFonts w:hint="eastAsia"/>
        </w:rPr>
        <w:t>陈安</w:t>
      </w:r>
      <w:proofErr w:type="gramStart"/>
      <w:r w:rsidR="00814793">
        <w:rPr>
          <w:rFonts w:hint="eastAsia"/>
        </w:rPr>
        <w:t>侍</w:t>
      </w:r>
      <w:proofErr w:type="gramEnd"/>
      <w:r w:rsidR="00E91AC2">
        <w:rPr>
          <w:rFonts w:hint="eastAsia"/>
        </w:rPr>
        <w:t xml:space="preserve"> </w:t>
      </w:r>
      <w:r w:rsidR="00112264">
        <w:rPr>
          <w:rFonts w:hint="eastAsia"/>
        </w:rPr>
        <w:t>需求变更控制文档、</w:t>
      </w:r>
      <w:r w:rsidR="00112264">
        <w:rPr>
          <w:rFonts w:hint="eastAsia"/>
        </w:rPr>
        <w:t>CCB</w:t>
      </w:r>
      <w:r w:rsidR="00112264">
        <w:rPr>
          <w:rFonts w:hint="eastAsia"/>
        </w:rPr>
        <w:t>章程、</w:t>
      </w:r>
      <w:r w:rsidR="00112264">
        <w:rPr>
          <w:rFonts w:hint="eastAsia"/>
        </w:rPr>
        <w:t>doors</w:t>
      </w:r>
      <w:r w:rsidR="00112264">
        <w:rPr>
          <w:rFonts w:hint="eastAsia"/>
        </w:rPr>
        <w:t>使用</w:t>
      </w:r>
    </w:p>
    <w:p w:rsidR="00AD3971" w:rsidRDefault="00814793" w:rsidP="00AD3971">
      <w:r>
        <w:rPr>
          <w:rFonts w:hint="eastAsia"/>
        </w:rPr>
        <w:tab/>
      </w:r>
      <w:r w:rsidR="00E91AC2">
        <w:rPr>
          <w:rFonts w:hint="eastAsia"/>
        </w:rPr>
        <w:t>陈维</w:t>
      </w:r>
      <w:r w:rsidR="00112264">
        <w:rPr>
          <w:rFonts w:hint="eastAsia"/>
        </w:rPr>
        <w:t xml:space="preserve"> </w:t>
      </w:r>
      <w:r w:rsidR="00112264">
        <w:rPr>
          <w:rFonts w:hint="eastAsia"/>
        </w:rPr>
        <w:t>确定变更控制过程</w:t>
      </w:r>
    </w:p>
    <w:p w:rsidR="00814793" w:rsidRDefault="00814793" w:rsidP="00A979E1">
      <w:r>
        <w:rPr>
          <w:rFonts w:hint="eastAsia"/>
        </w:rPr>
        <w:tab/>
      </w:r>
      <w:proofErr w:type="gramStart"/>
      <w:r>
        <w:rPr>
          <w:rFonts w:hint="eastAsia"/>
        </w:rPr>
        <w:t>陈俊杉</w:t>
      </w:r>
      <w:proofErr w:type="gramEnd"/>
      <w:r w:rsidR="00E91AC2">
        <w:rPr>
          <w:rFonts w:hint="eastAsia"/>
        </w:rPr>
        <w:t xml:space="preserve"> </w:t>
      </w:r>
      <w:r>
        <w:rPr>
          <w:rFonts w:hint="eastAsia"/>
        </w:rPr>
        <w:t>界面</w:t>
      </w:r>
      <w:r w:rsidR="00E91AC2">
        <w:rPr>
          <w:rFonts w:hint="eastAsia"/>
        </w:rPr>
        <w:t>修改</w:t>
      </w:r>
      <w:r w:rsidR="00112264">
        <w:rPr>
          <w:rFonts w:hint="eastAsia"/>
        </w:rPr>
        <w:t>、辅助</w:t>
      </w:r>
      <w:r w:rsidR="00112264">
        <w:rPr>
          <w:rFonts w:hint="eastAsia"/>
        </w:rPr>
        <w:t>doors</w:t>
      </w:r>
      <w:r w:rsidR="00112264">
        <w:rPr>
          <w:rFonts w:hint="eastAsia"/>
        </w:rPr>
        <w:t>使用、用例更新</w:t>
      </w:r>
    </w:p>
    <w:p w:rsidR="00814793" w:rsidRDefault="00814793" w:rsidP="00A979E1">
      <w:r>
        <w:rPr>
          <w:rFonts w:hint="eastAsia"/>
        </w:rPr>
        <w:tab/>
      </w:r>
      <w:proofErr w:type="gramStart"/>
      <w:r w:rsidR="00112264">
        <w:rPr>
          <w:rFonts w:hint="eastAsia"/>
        </w:rPr>
        <w:t>杨溢</w:t>
      </w:r>
      <w:proofErr w:type="gramEnd"/>
      <w:r w:rsidR="00E91AC2">
        <w:rPr>
          <w:rFonts w:hint="eastAsia"/>
        </w:rPr>
        <w:t xml:space="preserve"> </w:t>
      </w:r>
      <w:r w:rsidR="00E91AC2">
        <w:rPr>
          <w:rFonts w:hint="eastAsia"/>
        </w:rPr>
        <w:t>对话框图与原型</w:t>
      </w:r>
      <w:r w:rsidR="00112264">
        <w:rPr>
          <w:rFonts w:hint="eastAsia"/>
        </w:rPr>
        <w:t>更新、变更影响分析</w:t>
      </w:r>
    </w:p>
    <w:p w:rsidR="0013735B" w:rsidRDefault="0013735B" w:rsidP="00A979E1">
      <w:r>
        <w:rPr>
          <w:rFonts w:hint="eastAsia"/>
        </w:rPr>
        <w:tab/>
      </w:r>
      <w:proofErr w:type="gramStart"/>
      <w:r>
        <w:rPr>
          <w:rFonts w:hint="eastAsia"/>
        </w:rPr>
        <w:t>严翔宇</w:t>
      </w:r>
      <w:proofErr w:type="gramEnd"/>
      <w:r w:rsidR="00E91AC2">
        <w:rPr>
          <w:rFonts w:hint="eastAsia"/>
        </w:rPr>
        <w:t xml:space="preserve"> </w:t>
      </w:r>
      <w:r w:rsidR="00AD3971">
        <w:rPr>
          <w:rFonts w:hint="eastAsia"/>
        </w:rPr>
        <w:t>用户手册</w:t>
      </w:r>
      <w:r w:rsidR="00112264">
        <w:rPr>
          <w:rFonts w:hint="eastAsia"/>
        </w:rPr>
        <w:t>更新</w:t>
      </w:r>
    </w:p>
    <w:tbl>
      <w:tblPr>
        <w:tblStyle w:val="a5"/>
        <w:tblW w:w="5034" w:type="pct"/>
        <w:tblInd w:w="-72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45"/>
        <w:gridCol w:w="2196"/>
        <w:gridCol w:w="2196"/>
      </w:tblGrid>
      <w:tr w:rsidR="00A979E1" w:rsidRPr="00E52810" w:rsidTr="00AD3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46" w:type="dxa"/>
          </w:tcPr>
          <w:p w:rsidR="00CB50F2" w:rsidRPr="00E52810" w:rsidRDefault="00397F90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63D5C8BA8C5F4D0FA71FA55B4B06EBA4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AF96CCFFB72C4BE0A5F2467597AFA81B"/>
            </w:placeholder>
            <w:temporary/>
            <w:showingPlcHdr/>
          </w:sdtPr>
          <w:sdtEndPr/>
          <w:sdtContent>
            <w:tc>
              <w:tcPr>
                <w:tcW w:w="2196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6A9851C82609479A9F95253D7ECC57CB"/>
            </w:placeholder>
            <w:temporary/>
            <w:showingPlcHdr/>
          </w:sdtPr>
          <w:sdtEndPr/>
          <w:sdtContent>
            <w:tc>
              <w:tcPr>
                <w:tcW w:w="2196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AD3971">
        <w:tc>
          <w:tcPr>
            <w:tcW w:w="6146" w:type="dxa"/>
          </w:tcPr>
          <w:p w:rsidR="00A979E1" w:rsidRPr="00E52810" w:rsidRDefault="00112264" w:rsidP="00E52810">
            <w:pPr>
              <w:ind w:left="0"/>
            </w:pPr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章程、需求变更文档更新并发布</w:t>
            </w:r>
          </w:p>
        </w:tc>
        <w:tc>
          <w:tcPr>
            <w:tcW w:w="2196" w:type="dxa"/>
          </w:tcPr>
          <w:p w:rsidR="00A979E1" w:rsidRPr="00E52810" w:rsidRDefault="00112264" w:rsidP="00E52810">
            <w:pPr>
              <w:ind w:left="0"/>
            </w:pPr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2196" w:type="dxa"/>
          </w:tcPr>
          <w:p w:rsidR="00A979E1" w:rsidRPr="00E52810" w:rsidRDefault="00112264" w:rsidP="00E52810">
            <w:pPr>
              <w:ind w:left="0"/>
            </w:pPr>
            <w:r>
              <w:t>2019-1-13</w:t>
            </w:r>
            <w:r>
              <w:rPr>
                <w:rFonts w:hint="eastAsia"/>
              </w:rPr>
              <w:t xml:space="preserve"> </w:t>
            </w:r>
            <w:r w:rsidR="007C28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112264" w:rsidRPr="00E52810" w:rsidTr="00AD3971">
        <w:tc>
          <w:tcPr>
            <w:tcW w:w="6146" w:type="dxa"/>
          </w:tcPr>
          <w:p w:rsidR="00112264" w:rsidRDefault="00112264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变更影响分析更新</w:t>
            </w:r>
          </w:p>
        </w:tc>
        <w:tc>
          <w:tcPr>
            <w:tcW w:w="2196" w:type="dxa"/>
          </w:tcPr>
          <w:p w:rsidR="00112264" w:rsidRDefault="00112264" w:rsidP="00E52810">
            <w:pPr>
              <w:ind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2196" w:type="dxa"/>
          </w:tcPr>
          <w:p w:rsidR="00112264" w:rsidRDefault="00112264" w:rsidP="00E52810">
            <w:pPr>
              <w:ind w:left="0"/>
            </w:pPr>
            <w:r>
              <w:t>2019-1-13</w:t>
            </w:r>
            <w:r w:rsidR="007C28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</w:tbl>
    <w:p w:rsidR="00A979E1" w:rsidRDefault="00397F90" w:rsidP="00A979E1">
      <w:pPr>
        <w:pStyle w:val="21"/>
      </w:pPr>
      <w:sdt>
        <w:sdtPr>
          <w:alias w:val="议程 2，分配的时间:"/>
          <w:tag w:val="议程 2，分配的时间:"/>
          <w:id w:val="1191029867"/>
          <w:placeholder>
            <w:docPart w:val="4857861A27E14D428D6EF33F68357C81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2，输入时间:"/>
          <w:tag w:val="议程 2，输入时间:"/>
          <w:id w:val="-191309234"/>
          <w:placeholder>
            <w:docPart w:val="927063E24C674777AA5708507FEC3B3F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F5728C">
            <w:rPr>
              <w:rStyle w:val="afffa"/>
            </w:rPr>
            <w:t>9</w:t>
          </w:r>
          <w:r w:rsidR="00F5728C">
            <w:rPr>
              <w:rStyle w:val="afffa"/>
              <w:rFonts w:hint="eastAsia"/>
              <w:lang w:eastAsia="zh-CN"/>
            </w:rPr>
            <w:t>min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2，议程主题:"/>
          <w:tag w:val="议程 2，议程主题:"/>
          <w:id w:val="1539396324"/>
          <w:placeholder>
            <w:docPart w:val="DF2F0D6546FD42A485D2F7689E1F8A1C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4A5DB1">
        <w:rPr>
          <w:rStyle w:val="afffa"/>
          <w:rFonts w:hint="eastAsia"/>
          <w:lang w:eastAsia="zh-CN"/>
        </w:rPr>
        <w:t>本周安排</w:t>
      </w:r>
      <w:r w:rsidR="00A979E1">
        <w:rPr>
          <w:lang w:val="zh-CN" w:eastAsia="zh-CN" w:bidi="zh-CN"/>
        </w:rPr>
        <w:t xml:space="preserve"> | </w:t>
      </w:r>
      <w:sdt>
        <w:sdtPr>
          <w:alias w:val="议程 2，发言者:"/>
          <w:tag w:val="议程 2，发言者:"/>
          <w:id w:val="-132489110"/>
          <w:placeholder>
            <w:docPart w:val="316C3BCD680D4F8EBD5319CDA2D56747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4A5DB1">
        <w:rPr>
          <w:rStyle w:val="afffa"/>
          <w:rFonts w:hint="eastAsia"/>
          <w:lang w:eastAsia="zh-CN"/>
        </w:rPr>
        <w:t>陈安</w:t>
      </w:r>
      <w:proofErr w:type="gramStart"/>
      <w:r w:rsidR="004A5DB1">
        <w:rPr>
          <w:rStyle w:val="afffa"/>
          <w:rFonts w:hint="eastAsia"/>
          <w:lang w:eastAsia="zh-CN"/>
        </w:rPr>
        <w:t>侍</w:t>
      </w:r>
      <w:proofErr w:type="gramEnd"/>
    </w:p>
    <w:p w:rsidR="00A979E1" w:rsidRDefault="00397F90" w:rsidP="00A979E1">
      <w:sdt>
        <w:sdtPr>
          <w:alias w:val="议程 2，讨论:"/>
          <w:tag w:val="议程 2，讨论:"/>
          <w:id w:val="1355843077"/>
          <w:placeholder>
            <w:docPart w:val="299D0F701E9C453980C89A4BC6FE45C3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7C283D">
        <w:rPr>
          <w:lang w:val="zh-CN" w:bidi="zh-CN"/>
        </w:rPr>
        <w:t>：</w:t>
      </w:r>
      <w:r w:rsidR="00112264">
        <w:rPr>
          <w:rFonts w:hint="eastAsia"/>
        </w:rPr>
        <w:t>本周的任务就是总结之前的所有编写与经历，</w:t>
      </w:r>
      <w:proofErr w:type="gramStart"/>
      <w:r w:rsidR="00112264">
        <w:rPr>
          <w:rFonts w:hint="eastAsia"/>
        </w:rPr>
        <w:t>对之前</w:t>
      </w:r>
      <w:proofErr w:type="gramEnd"/>
      <w:r w:rsidR="00112264">
        <w:rPr>
          <w:rFonts w:hint="eastAsia"/>
        </w:rPr>
        <w:t>的文档进行复查、修正，并编写总结报告。同时还需要完成侯宏仑老师的五份计划文档。由于上个星期已经对每人都要求提前书写文档，所以这周的工作量可以相对减少</w:t>
      </w:r>
      <w:r w:rsidR="007C283D">
        <w:rPr>
          <w:rFonts w:hint="eastAsia"/>
        </w:rPr>
        <w:t>，专心</w:t>
      </w:r>
      <w:r w:rsidR="00112264">
        <w:rPr>
          <w:rFonts w:hint="eastAsia"/>
        </w:rPr>
        <w:t>做好准备迎接最终的评审</w:t>
      </w:r>
      <w:r w:rsidR="007C283D">
        <w:rPr>
          <w:rFonts w:hint="eastAsia"/>
        </w:rPr>
        <w:t>。约定好</w:t>
      </w:r>
      <w:r w:rsidR="007C283D">
        <w:rPr>
          <w:rFonts w:hint="eastAsia"/>
        </w:rPr>
        <w:t>15</w:t>
      </w:r>
      <w:r w:rsidR="007C283D">
        <w:rPr>
          <w:rFonts w:hint="eastAsia"/>
        </w:rPr>
        <w:t>日进行组内评审。</w:t>
      </w:r>
    </w:p>
    <w:p w:rsidR="004A5DB1" w:rsidRDefault="00397F90" w:rsidP="00A979E1">
      <w:pPr>
        <w:rPr>
          <w:lang w:val="zh-CN" w:bidi="zh-CN"/>
        </w:rPr>
      </w:pPr>
      <w:sdt>
        <w:sdtPr>
          <w:alias w:val="议程 2，结论:"/>
          <w:tag w:val="议程 2，结论:"/>
          <w:id w:val="981352856"/>
          <w:placeholder>
            <w:docPart w:val="EAF1831FC86E4E1EB3D8F04696C08AF0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7C283D">
        <w:rPr>
          <w:rFonts w:hint="eastAsia"/>
          <w:lang w:val="zh-CN" w:bidi="zh-CN"/>
        </w:rPr>
        <w:t>：根据项目</w:t>
      </w:r>
    </w:p>
    <w:p w:rsidR="00AD3971" w:rsidRDefault="00AD3971" w:rsidP="000110C1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2 的拟办事项信息表"/>
      </w:tblPr>
      <w:tblGrid>
        <w:gridCol w:w="6102"/>
        <w:gridCol w:w="2182"/>
        <w:gridCol w:w="2182"/>
      </w:tblGrid>
      <w:tr w:rsidR="00A979E1" w:rsidRPr="00E52810" w:rsidTr="000A1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:rsidR="00A979E1" w:rsidRPr="00E52810" w:rsidRDefault="00397F90" w:rsidP="00E52810">
            <w:sdt>
              <w:sdtPr>
                <w:alias w:val="议程 2，拟办事项:"/>
                <w:tag w:val="议程 2，拟办事项:"/>
                <w:id w:val="986982946"/>
                <w:placeholder>
                  <w:docPart w:val="81151086069145E8A2E3ACF4BFC53113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2，负责人:"/>
            <w:tag w:val="议程 2，负责人:"/>
            <w:id w:val="-1512830054"/>
            <w:placeholder>
              <w:docPart w:val="A3A3ED19A3C34BE8B77CB33AC69CCF9A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2，截止日期:"/>
            <w:tag w:val="议程 2，截止日期:"/>
            <w:id w:val="1652096494"/>
            <w:placeholder>
              <w:docPart w:val="E04D886B6E8E4881BC2CFDAB3C6DDFC5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0A1855">
        <w:tc>
          <w:tcPr>
            <w:tcW w:w="6102" w:type="dxa"/>
          </w:tcPr>
          <w:p w:rsidR="00A979E1" w:rsidRPr="00E52810" w:rsidRDefault="007C283D" w:rsidP="00E52810">
            <w:pPr>
              <w:ind w:left="0"/>
            </w:pP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文档主要检查</w:t>
            </w:r>
          </w:p>
        </w:tc>
        <w:tc>
          <w:tcPr>
            <w:tcW w:w="2182" w:type="dxa"/>
          </w:tcPr>
          <w:p w:rsidR="00A979E1" w:rsidRPr="00E52810" w:rsidRDefault="000A1855" w:rsidP="00E52810">
            <w:pPr>
              <w:ind w:left="0"/>
            </w:pPr>
            <w:r>
              <w:rPr>
                <w:rFonts w:hint="eastAsia"/>
              </w:rPr>
              <w:t>陈维</w:t>
            </w:r>
          </w:p>
        </w:tc>
        <w:tc>
          <w:tcPr>
            <w:tcW w:w="2182" w:type="dxa"/>
          </w:tcPr>
          <w:p w:rsidR="00A979E1" w:rsidRPr="00E52810" w:rsidRDefault="007C283D" w:rsidP="00E52810">
            <w:pPr>
              <w:ind w:left="0"/>
            </w:pPr>
            <w:r>
              <w:t>2019-01-14</w:t>
            </w:r>
            <w:r>
              <w:rPr>
                <w:rFonts w:hint="eastAsia"/>
              </w:rPr>
              <w:t xml:space="preserve"> </w:t>
            </w:r>
            <w:r w:rsidR="000A1855">
              <w:rPr>
                <w:rFonts w:hint="eastAsia"/>
              </w:rPr>
              <w:t xml:space="preserve"> 20</w:t>
            </w:r>
            <w:r w:rsidR="000A1855">
              <w:rPr>
                <w:rFonts w:hint="eastAsia"/>
              </w:rPr>
              <w:t>：</w:t>
            </w:r>
            <w:r w:rsidR="000A1855">
              <w:rPr>
                <w:rFonts w:hint="eastAsia"/>
              </w:rPr>
              <w:t>00</w:t>
            </w:r>
          </w:p>
        </w:tc>
      </w:tr>
      <w:tr w:rsidR="000A1855" w:rsidRPr="00E52810" w:rsidTr="000A1855">
        <w:tc>
          <w:tcPr>
            <w:tcW w:w="6102" w:type="dxa"/>
          </w:tcPr>
          <w:p w:rsidR="000A1855" w:rsidRPr="00E52810" w:rsidRDefault="007C283D" w:rsidP="007D1296">
            <w:pPr>
              <w:ind w:left="0"/>
            </w:pPr>
            <w:r>
              <w:rPr>
                <w:rFonts w:hint="eastAsia"/>
              </w:rPr>
              <w:t>项目章程检查</w:t>
            </w:r>
          </w:p>
        </w:tc>
        <w:tc>
          <w:tcPr>
            <w:tcW w:w="2182" w:type="dxa"/>
          </w:tcPr>
          <w:p w:rsidR="000A1855" w:rsidRPr="00E52810" w:rsidRDefault="000A1855" w:rsidP="007D1296">
            <w:pPr>
              <w:ind w:left="0"/>
            </w:pPr>
            <w:r>
              <w:rPr>
                <w:rFonts w:hint="eastAsia"/>
              </w:rPr>
              <w:t>陈俊杉</w:t>
            </w:r>
          </w:p>
        </w:tc>
        <w:tc>
          <w:tcPr>
            <w:tcW w:w="2182" w:type="dxa"/>
          </w:tcPr>
          <w:p w:rsidR="000A1855" w:rsidRPr="00E52810" w:rsidRDefault="007C283D" w:rsidP="007D1296">
            <w:pPr>
              <w:ind w:left="0"/>
            </w:pPr>
            <w:r>
              <w:t>2019-01-14</w:t>
            </w:r>
            <w:r>
              <w:rPr>
                <w:rFonts w:hint="eastAsia"/>
              </w:rPr>
              <w:t xml:space="preserve"> </w:t>
            </w:r>
            <w:r w:rsidR="00AD3971">
              <w:rPr>
                <w:rFonts w:hint="eastAsia"/>
              </w:rPr>
              <w:t xml:space="preserve"> 20</w:t>
            </w:r>
            <w:r w:rsidR="00AD3971">
              <w:rPr>
                <w:rFonts w:hint="eastAsia"/>
              </w:rPr>
              <w:t>：</w:t>
            </w:r>
            <w:r w:rsidR="00AD3971">
              <w:rPr>
                <w:rFonts w:hint="eastAsia"/>
              </w:rPr>
              <w:t>00</w:t>
            </w:r>
          </w:p>
        </w:tc>
      </w:tr>
      <w:tr w:rsidR="000A1855" w:rsidRPr="00E52810" w:rsidTr="000A1855">
        <w:tc>
          <w:tcPr>
            <w:tcW w:w="6102" w:type="dxa"/>
          </w:tcPr>
          <w:p w:rsidR="000A1855" w:rsidRPr="00E52810" w:rsidRDefault="007C283D" w:rsidP="007D1296">
            <w:pPr>
              <w:ind w:left="0"/>
            </w:pP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文档辅助检查</w:t>
            </w:r>
          </w:p>
        </w:tc>
        <w:tc>
          <w:tcPr>
            <w:tcW w:w="2182" w:type="dxa"/>
          </w:tcPr>
          <w:p w:rsidR="000A1855" w:rsidRPr="00E52810" w:rsidRDefault="000A1855" w:rsidP="007D1296">
            <w:pPr>
              <w:ind w:left="0"/>
            </w:pPr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2182" w:type="dxa"/>
          </w:tcPr>
          <w:p w:rsidR="000A1855" w:rsidRPr="00E52810" w:rsidRDefault="007C283D" w:rsidP="007D1296">
            <w:pPr>
              <w:ind w:left="0"/>
            </w:pPr>
            <w:r>
              <w:t>2019-01-14</w:t>
            </w:r>
            <w:r>
              <w:rPr>
                <w:rFonts w:hint="eastAsia"/>
              </w:rPr>
              <w:t xml:space="preserve"> </w:t>
            </w:r>
            <w:r w:rsidR="00AD3971">
              <w:rPr>
                <w:rFonts w:hint="eastAsia"/>
              </w:rPr>
              <w:t xml:space="preserve"> 20</w:t>
            </w:r>
            <w:r w:rsidR="00AD3971">
              <w:rPr>
                <w:rFonts w:hint="eastAsia"/>
              </w:rPr>
              <w:t>：</w:t>
            </w:r>
            <w:r w:rsidR="00AD3971">
              <w:rPr>
                <w:rFonts w:hint="eastAsia"/>
              </w:rPr>
              <w:t>00</w:t>
            </w:r>
          </w:p>
        </w:tc>
      </w:tr>
      <w:tr w:rsidR="000A1855" w:rsidRPr="00E52810" w:rsidTr="000A1855">
        <w:tc>
          <w:tcPr>
            <w:tcW w:w="6102" w:type="dxa"/>
          </w:tcPr>
          <w:p w:rsidR="000A1855" w:rsidRPr="00E52810" w:rsidRDefault="007C283D" w:rsidP="007D1296">
            <w:pPr>
              <w:ind w:left="0"/>
            </w:pPr>
            <w:r>
              <w:rPr>
                <w:rFonts w:hint="eastAsia"/>
              </w:rPr>
              <w:t>可行性分析报告检查</w:t>
            </w:r>
          </w:p>
        </w:tc>
        <w:tc>
          <w:tcPr>
            <w:tcW w:w="2182" w:type="dxa"/>
          </w:tcPr>
          <w:p w:rsidR="000A1855" w:rsidRPr="00E52810" w:rsidRDefault="000A1855" w:rsidP="007D1296">
            <w:pPr>
              <w:ind w:left="0"/>
            </w:pPr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  <w:tc>
          <w:tcPr>
            <w:tcW w:w="2182" w:type="dxa"/>
          </w:tcPr>
          <w:p w:rsidR="000A1855" w:rsidRPr="00E52810" w:rsidRDefault="007C283D" w:rsidP="007D1296">
            <w:pPr>
              <w:ind w:left="0"/>
            </w:pPr>
            <w:r>
              <w:t>2019-01-14</w:t>
            </w:r>
            <w:r>
              <w:rPr>
                <w:rFonts w:hint="eastAsia"/>
              </w:rPr>
              <w:t xml:space="preserve"> </w:t>
            </w:r>
            <w:r w:rsidR="00AD3971">
              <w:rPr>
                <w:rFonts w:hint="eastAsia"/>
              </w:rPr>
              <w:t xml:space="preserve"> 20</w:t>
            </w:r>
            <w:r w:rsidR="00AD3971">
              <w:rPr>
                <w:rFonts w:hint="eastAsia"/>
              </w:rPr>
              <w:t>：</w:t>
            </w:r>
            <w:r w:rsidR="00AD3971">
              <w:rPr>
                <w:rFonts w:hint="eastAsia"/>
              </w:rPr>
              <w:t>00</w:t>
            </w:r>
          </w:p>
        </w:tc>
      </w:tr>
      <w:tr w:rsidR="000A1855" w:rsidRPr="00E52810" w:rsidTr="000A1855">
        <w:tc>
          <w:tcPr>
            <w:tcW w:w="6102" w:type="dxa"/>
          </w:tcPr>
          <w:p w:rsidR="000A1855" w:rsidRPr="00E52810" w:rsidRDefault="007C283D" w:rsidP="007D1296">
            <w:pPr>
              <w:ind w:left="0"/>
            </w:pPr>
            <w:r>
              <w:rPr>
                <w:rFonts w:hint="eastAsia"/>
              </w:rPr>
              <w:lastRenderedPageBreak/>
              <w:t>需求变更相关文档检查</w:t>
            </w:r>
          </w:p>
        </w:tc>
        <w:tc>
          <w:tcPr>
            <w:tcW w:w="2182" w:type="dxa"/>
          </w:tcPr>
          <w:p w:rsidR="000A1855" w:rsidRPr="00E52810" w:rsidRDefault="000A1855" w:rsidP="007D1296">
            <w:pPr>
              <w:ind w:left="0"/>
            </w:pPr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2182" w:type="dxa"/>
          </w:tcPr>
          <w:p w:rsidR="000A1855" w:rsidRPr="00E52810" w:rsidRDefault="007C283D" w:rsidP="007D1296">
            <w:pPr>
              <w:ind w:left="0"/>
            </w:pPr>
            <w:r>
              <w:t>2019-01-14</w:t>
            </w:r>
            <w:r>
              <w:rPr>
                <w:rFonts w:hint="eastAsia"/>
              </w:rPr>
              <w:t xml:space="preserve"> </w:t>
            </w:r>
            <w:r w:rsidR="00AD3971">
              <w:rPr>
                <w:rFonts w:hint="eastAsia"/>
              </w:rPr>
              <w:t xml:space="preserve"> 20</w:t>
            </w:r>
            <w:r w:rsidR="00AD3971">
              <w:rPr>
                <w:rFonts w:hint="eastAsia"/>
              </w:rPr>
              <w:t>：</w:t>
            </w:r>
            <w:r w:rsidR="00AD3971">
              <w:rPr>
                <w:rFonts w:hint="eastAsia"/>
              </w:rPr>
              <w:t>00</w:t>
            </w:r>
          </w:p>
        </w:tc>
      </w:tr>
      <w:tr w:rsidR="007C283D" w:rsidRPr="00E52810" w:rsidTr="000A1855">
        <w:tc>
          <w:tcPr>
            <w:tcW w:w="6102" w:type="dxa"/>
          </w:tcPr>
          <w:p w:rsidR="007C283D" w:rsidRDefault="007C283D" w:rsidP="007D129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评审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编写与监督</w:t>
            </w:r>
          </w:p>
        </w:tc>
        <w:tc>
          <w:tcPr>
            <w:tcW w:w="2182" w:type="dxa"/>
          </w:tcPr>
          <w:p w:rsidR="007C283D" w:rsidRDefault="007C283D" w:rsidP="007D129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2182" w:type="dxa"/>
          </w:tcPr>
          <w:p w:rsidR="007C283D" w:rsidRDefault="007C283D" w:rsidP="007D1296">
            <w:pPr>
              <w:ind w:left="0"/>
            </w:pPr>
            <w:r>
              <w:t>2019-01-14</w:t>
            </w:r>
            <w:r>
              <w:rPr>
                <w:rFonts w:hint="eastAsia"/>
              </w:rPr>
              <w:t xml:space="preserve">  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7C283D" w:rsidRPr="00E52810" w:rsidTr="000A1855">
        <w:tc>
          <w:tcPr>
            <w:tcW w:w="6102" w:type="dxa"/>
          </w:tcPr>
          <w:p w:rsidR="007C283D" w:rsidRDefault="007C283D" w:rsidP="007D129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组内评审</w:t>
            </w:r>
          </w:p>
        </w:tc>
        <w:tc>
          <w:tcPr>
            <w:tcW w:w="2182" w:type="dxa"/>
          </w:tcPr>
          <w:p w:rsidR="007C283D" w:rsidRDefault="007C283D" w:rsidP="007D129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2182" w:type="dxa"/>
          </w:tcPr>
          <w:p w:rsidR="007C283D" w:rsidRDefault="007C283D" w:rsidP="007D1296">
            <w:pPr>
              <w:ind w:left="0"/>
            </w:pPr>
            <w:r>
              <w:t>2019-01-15</w:t>
            </w:r>
            <w:r>
              <w:rPr>
                <w:rFonts w:hint="eastAsia"/>
              </w:rPr>
              <w:t xml:space="preserve">  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</w:tbl>
    <w:p w:rsidR="0017681F" w:rsidRDefault="0017681F" w:rsidP="00AD3971">
      <w:pPr>
        <w:pStyle w:val="21"/>
        <w:ind w:left="0"/>
        <w:rPr>
          <w:lang w:eastAsia="zh-CN"/>
        </w:rPr>
      </w:pPr>
      <w:bookmarkStart w:id="0" w:name="_GoBack"/>
      <w:bookmarkEnd w:id="0"/>
    </w:p>
    <w:sectPr w:rsidR="0017681F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F90" w:rsidRDefault="00397F90">
      <w:pPr>
        <w:spacing w:after="0"/>
      </w:pPr>
      <w:r>
        <w:separator/>
      </w:r>
    </w:p>
  </w:endnote>
  <w:endnote w:type="continuationSeparator" w:id="0">
    <w:p w:rsidR="00397F90" w:rsidRDefault="00397F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0F2" w:rsidRDefault="00CB50F2" w:rsidP="00CB50F2">
    <w:pPr>
      <w:pStyle w:val="aff0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7C283D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F90" w:rsidRDefault="00397F90">
      <w:pPr>
        <w:spacing w:after="0"/>
      </w:pPr>
      <w:r>
        <w:separator/>
      </w:r>
    </w:p>
  </w:footnote>
  <w:footnote w:type="continuationSeparator" w:id="0">
    <w:p w:rsidR="00397F90" w:rsidRDefault="00397F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96"/>
    <w:rsid w:val="000110C1"/>
    <w:rsid w:val="00064C56"/>
    <w:rsid w:val="00070820"/>
    <w:rsid w:val="000A1855"/>
    <w:rsid w:val="001005E5"/>
    <w:rsid w:val="00101096"/>
    <w:rsid w:val="00107A25"/>
    <w:rsid w:val="001118FD"/>
    <w:rsid w:val="00112264"/>
    <w:rsid w:val="0013735B"/>
    <w:rsid w:val="00152CC8"/>
    <w:rsid w:val="0017681F"/>
    <w:rsid w:val="001C4546"/>
    <w:rsid w:val="002B6C94"/>
    <w:rsid w:val="002E7469"/>
    <w:rsid w:val="002F4ABE"/>
    <w:rsid w:val="003312E5"/>
    <w:rsid w:val="00354C84"/>
    <w:rsid w:val="00397F90"/>
    <w:rsid w:val="003B1BCE"/>
    <w:rsid w:val="003C1B81"/>
    <w:rsid w:val="003C6B6C"/>
    <w:rsid w:val="0041439B"/>
    <w:rsid w:val="00444D8F"/>
    <w:rsid w:val="0045568A"/>
    <w:rsid w:val="004A5DB1"/>
    <w:rsid w:val="004F5ED3"/>
    <w:rsid w:val="0052417A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7C283D"/>
    <w:rsid w:val="00814793"/>
    <w:rsid w:val="00822A0B"/>
    <w:rsid w:val="008431CB"/>
    <w:rsid w:val="008E2FAF"/>
    <w:rsid w:val="008E4407"/>
    <w:rsid w:val="0093449B"/>
    <w:rsid w:val="00963256"/>
    <w:rsid w:val="00973ADF"/>
    <w:rsid w:val="009916AE"/>
    <w:rsid w:val="009A1DE1"/>
    <w:rsid w:val="00A979E1"/>
    <w:rsid w:val="00AD3971"/>
    <w:rsid w:val="00B45E12"/>
    <w:rsid w:val="00C12935"/>
    <w:rsid w:val="00C9013A"/>
    <w:rsid w:val="00CA3AEB"/>
    <w:rsid w:val="00CB50F2"/>
    <w:rsid w:val="00CF5C61"/>
    <w:rsid w:val="00D6466C"/>
    <w:rsid w:val="00D83214"/>
    <w:rsid w:val="00D90A37"/>
    <w:rsid w:val="00DC2307"/>
    <w:rsid w:val="00E438EE"/>
    <w:rsid w:val="00E52810"/>
    <w:rsid w:val="00E70F21"/>
    <w:rsid w:val="00E91705"/>
    <w:rsid w:val="00E91AC2"/>
    <w:rsid w:val="00EB43FE"/>
    <w:rsid w:val="00F45ED3"/>
    <w:rsid w:val="00F560A1"/>
    <w:rsid w:val="00F5728C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142E40A7554B4AB0CB1DE7AFA2E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A90FB2-8E52-4E6D-8CF0-2C13D50A9236}"/>
      </w:docPartPr>
      <w:docPartBody>
        <w:p w:rsidR="001E3898" w:rsidRDefault="00A843C2">
          <w:pPr>
            <w:pStyle w:val="05142E40A7554B4AB0CB1DE7AFA2EA43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61DF81CEBFCB449BA3CA1C61A6D029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2067ED-5AF8-4BB0-B6FC-2D5D2E014B0D}"/>
      </w:docPartPr>
      <w:docPartBody>
        <w:p w:rsidR="001E3898" w:rsidRDefault="00A843C2">
          <w:pPr>
            <w:pStyle w:val="61DF81CEBFCB449BA3CA1C61A6D029F4"/>
          </w:pPr>
          <w:r>
            <w:rPr>
              <w:lang w:val="zh-CN" w:bidi="zh-CN"/>
            </w:rPr>
            <w:t>会议日期</w:t>
          </w:r>
          <w:r>
            <w:rPr>
              <w:lang w:val="zh-CN" w:bidi="zh-CN"/>
            </w:rPr>
            <w:t xml:space="preserve"> | </w:t>
          </w:r>
          <w:r>
            <w:rPr>
              <w:lang w:val="zh-CN" w:bidi="zh-CN"/>
            </w:rPr>
            <w:t>时间</w:t>
          </w:r>
        </w:p>
      </w:docPartBody>
    </w:docPart>
    <w:docPart>
      <w:docPartPr>
        <w:name w:val="281D18587E34410CACFD5ADD55F225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A923C3-03B3-4869-A32C-1C9B3DD4EC96}"/>
      </w:docPartPr>
      <w:docPartBody>
        <w:p w:rsidR="001E3898" w:rsidRDefault="00A843C2">
          <w:pPr>
            <w:pStyle w:val="281D18587E34410CACFD5ADD55F22526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A7798853441412E8FCD035C6FD3A3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40F32-3569-449C-A583-D086E25E33B3}"/>
      </w:docPartPr>
      <w:docPartBody>
        <w:p w:rsidR="001E3898" w:rsidRDefault="00A843C2">
          <w:pPr>
            <w:pStyle w:val="CA7798853441412E8FCD035C6FD3A365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0A81791DEF647F089B4877D5C6C17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32D7C7-8D5A-443D-A693-65BA12FBC9E9}"/>
      </w:docPartPr>
      <w:docPartBody>
        <w:p w:rsidR="001E3898" w:rsidRDefault="00A843C2">
          <w:pPr>
            <w:pStyle w:val="50A81791DEF647F089B4877D5C6C17A4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D759115A7F7E47ED9BE7772FA8D6C2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30BB12-F48F-43ED-97C1-5364D7657189}"/>
      </w:docPartPr>
      <w:docPartBody>
        <w:p w:rsidR="001E3898" w:rsidRDefault="00A843C2">
          <w:pPr>
            <w:pStyle w:val="D759115A7F7E47ED9BE7772FA8D6C27D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907F2545496D406CB8857C01A92A4D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D4F0A2-D7CE-4EA6-B718-594D6E7FAB41}"/>
      </w:docPartPr>
      <w:docPartBody>
        <w:p w:rsidR="001E3898" w:rsidRDefault="00A843C2">
          <w:pPr>
            <w:pStyle w:val="907F2545496D406CB8857C01A92A4DC8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6A94C6DE97D34840B2A1E55CA3D105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22BAF4-C27E-43E1-8323-A34A7FB8A090}"/>
      </w:docPartPr>
      <w:docPartBody>
        <w:p w:rsidR="001E3898" w:rsidRDefault="00A843C2">
          <w:pPr>
            <w:pStyle w:val="6A94C6DE97D34840B2A1E55CA3D105A2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DD289FB83D23433CA6B1D4546EF101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28611D-1BE4-4272-89A5-E4CDD0B2D180}"/>
      </w:docPartPr>
      <w:docPartBody>
        <w:p w:rsidR="001E3898" w:rsidRDefault="00A843C2">
          <w:pPr>
            <w:pStyle w:val="DD289FB83D23433CA6B1D4546EF10161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0F75DC967BCA496AB8C71645622C5F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B71BB7-5359-4EBE-8C5C-5775F6A2FA37}"/>
      </w:docPartPr>
      <w:docPartBody>
        <w:p w:rsidR="001E3898" w:rsidRDefault="00A843C2">
          <w:pPr>
            <w:pStyle w:val="0F75DC967BCA496AB8C71645622C5F16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86F5899BDA424887A3B3389625E111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4D9327-1B98-4698-BD7A-AB008E4CED5A}"/>
      </w:docPartPr>
      <w:docPartBody>
        <w:p w:rsidR="001E3898" w:rsidRDefault="00A843C2">
          <w:pPr>
            <w:pStyle w:val="86F5899BDA424887A3B3389625E111E5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63D5C8BA8C5F4D0FA71FA55B4B06EB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051A5A-C113-424A-9F85-F33ECAC6FBE5}"/>
      </w:docPartPr>
      <w:docPartBody>
        <w:p w:rsidR="001E3898" w:rsidRDefault="00A843C2">
          <w:pPr>
            <w:pStyle w:val="63D5C8BA8C5F4D0FA71FA55B4B06EBA4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AF96CCFFB72C4BE0A5F2467597AFA8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4876C2-97FA-41D8-9779-A200B1642E86}"/>
      </w:docPartPr>
      <w:docPartBody>
        <w:p w:rsidR="001E3898" w:rsidRDefault="00A843C2">
          <w:pPr>
            <w:pStyle w:val="AF96CCFFB72C4BE0A5F2467597AFA81B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6A9851C82609479A9F95253D7ECC57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45C937-E054-433C-B004-8CE51548F6BF}"/>
      </w:docPartPr>
      <w:docPartBody>
        <w:p w:rsidR="001E3898" w:rsidRDefault="00A843C2">
          <w:pPr>
            <w:pStyle w:val="6A9851C82609479A9F95253D7ECC57CB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857861A27E14D428D6EF33F68357C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855229-DE30-4BF8-94D0-585F9F0A4C69}"/>
      </w:docPartPr>
      <w:docPartBody>
        <w:p w:rsidR="001E3898" w:rsidRDefault="00A843C2">
          <w:pPr>
            <w:pStyle w:val="4857861A27E14D428D6EF33F68357C81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927063E24C674777AA5708507FEC3B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9E79DA-D7AD-4101-A621-C6280AA4C0A8}"/>
      </w:docPartPr>
      <w:docPartBody>
        <w:p w:rsidR="001E3898" w:rsidRDefault="00A843C2">
          <w:pPr>
            <w:pStyle w:val="927063E24C674777AA5708507FEC3B3F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F2F0D6546FD42A485D2F7689E1F8A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BF5815-CDDD-46A2-9DF3-F7577F1E0FC3}"/>
      </w:docPartPr>
      <w:docPartBody>
        <w:p w:rsidR="001E3898" w:rsidRDefault="00A843C2">
          <w:pPr>
            <w:pStyle w:val="DF2F0D6546FD42A485D2F7689E1F8A1C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316C3BCD680D4F8EBD5319CDA2D567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742E2D-2B2D-4778-8EB0-18970BED31EC}"/>
      </w:docPartPr>
      <w:docPartBody>
        <w:p w:rsidR="001E3898" w:rsidRDefault="00A843C2">
          <w:pPr>
            <w:pStyle w:val="316C3BCD680D4F8EBD5319CDA2D56747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299D0F701E9C453980C89A4BC6FE45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D3850B-337E-4939-BFE8-A3A3886188A3}"/>
      </w:docPartPr>
      <w:docPartBody>
        <w:p w:rsidR="001E3898" w:rsidRDefault="00A843C2">
          <w:pPr>
            <w:pStyle w:val="299D0F701E9C453980C89A4BC6FE45C3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EAF1831FC86E4E1EB3D8F04696C08A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ABFF7F-B5CF-4AAE-ADC8-6047A8DE22C7}"/>
      </w:docPartPr>
      <w:docPartBody>
        <w:p w:rsidR="001E3898" w:rsidRDefault="00A843C2">
          <w:pPr>
            <w:pStyle w:val="EAF1831FC86E4E1EB3D8F04696C08AF0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81151086069145E8A2E3ACF4BFC531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D0389-7676-4E67-9BF2-196200254327}"/>
      </w:docPartPr>
      <w:docPartBody>
        <w:p w:rsidR="001E3898" w:rsidRDefault="00A843C2">
          <w:pPr>
            <w:pStyle w:val="81151086069145E8A2E3ACF4BFC53113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A3A3ED19A3C34BE8B77CB33AC69CCF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F2896B-4313-47C4-8E32-235BB0489FB5}"/>
      </w:docPartPr>
      <w:docPartBody>
        <w:p w:rsidR="001E3898" w:rsidRDefault="00A843C2">
          <w:pPr>
            <w:pStyle w:val="A3A3ED19A3C34BE8B77CB33AC69CCF9A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E04D886B6E8E4881BC2CFDAB3C6DDF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8D2592-213D-457E-B0C0-410796175E3A}"/>
      </w:docPartPr>
      <w:docPartBody>
        <w:p w:rsidR="001E3898" w:rsidRDefault="00A843C2">
          <w:pPr>
            <w:pStyle w:val="E04D886B6E8E4881BC2CFDAB3C6DDFC5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5A515BDF013A45CAB0754C5778748F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0AC30E-6969-4ABA-BCA6-EA5F3F320FAD}"/>
      </w:docPartPr>
      <w:docPartBody>
        <w:p w:rsidR="006F46BF" w:rsidRDefault="001E3898" w:rsidP="001E3898">
          <w:pPr>
            <w:pStyle w:val="5A515BDF013A45CAB0754C5778748F3A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A0515E281AD94D24ABDC22CC3C60FE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11EC80-4299-4FB7-BFD4-C4071CECEDF8}"/>
      </w:docPartPr>
      <w:docPartBody>
        <w:p w:rsidR="006F46BF" w:rsidRDefault="001E3898" w:rsidP="001E3898">
          <w:pPr>
            <w:pStyle w:val="A0515E281AD94D24ABDC22CC3C60FEEC"/>
          </w:pPr>
          <w:r>
            <w:rPr>
              <w:lang w:val="zh-CN" w:bidi="zh-CN"/>
            </w:rPr>
            <w:t>姓名</w:t>
          </w:r>
        </w:p>
      </w:docPartBody>
    </w:docPart>
    <w:docPart>
      <w:docPartPr>
        <w:name w:val="6A650B34A0284212AA7D8C54671D86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0E7750-5872-468A-927D-4F4F5F7D5A61}"/>
      </w:docPartPr>
      <w:docPartBody>
        <w:p w:rsidR="006F46BF" w:rsidRDefault="001E3898" w:rsidP="001E3898">
          <w:pPr>
            <w:pStyle w:val="6A650B34A0284212AA7D8C54671D8622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753234CFBC9D4BB29061A97BE896C3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D6B82A-CA24-4668-BB02-8634CBFACC78}"/>
      </w:docPartPr>
      <w:docPartBody>
        <w:p w:rsidR="006F46BF" w:rsidRDefault="001E3898" w:rsidP="001E3898">
          <w:pPr>
            <w:pStyle w:val="753234CFBC9D4BB29061A97BE896C3EE"/>
          </w:pPr>
          <w:r>
            <w:rPr>
              <w:lang w:val="zh-CN" w:bidi="zh-CN"/>
            </w:rPr>
            <w:t>事由</w:t>
          </w:r>
        </w:p>
      </w:docPartBody>
    </w:docPart>
    <w:docPart>
      <w:docPartPr>
        <w:name w:val="19B6A2CCDBDD432FACC99EC8E31F3B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AC3C3E-0DEC-4620-991B-5B21F0D6183F}"/>
      </w:docPartPr>
      <w:docPartBody>
        <w:p w:rsidR="006F46BF" w:rsidRDefault="001E3898" w:rsidP="001E3898">
          <w:pPr>
            <w:pStyle w:val="19B6A2CCDBDD432FACC99EC8E31F3BD5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ADA26E34643D44E3AB2F9BFF2CC9E8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0C5006-3872-472F-912C-3A8096A8DA32}"/>
      </w:docPartPr>
      <w:docPartBody>
        <w:p w:rsidR="006F46BF" w:rsidRDefault="001E3898" w:rsidP="001E3898">
          <w:pPr>
            <w:pStyle w:val="ADA26E34643D44E3AB2F9BFF2CC9E852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B28CC09A103C490EB05DCF9681FBBB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1A21EF-C9F9-46E8-9032-D3257A11AC39}"/>
      </w:docPartPr>
      <w:docPartBody>
        <w:p w:rsidR="006F46BF" w:rsidRDefault="001E3898" w:rsidP="001E3898">
          <w:pPr>
            <w:pStyle w:val="B28CC09A103C490EB05DCF9681FBBBC6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C2"/>
    <w:rsid w:val="001E3898"/>
    <w:rsid w:val="004202B2"/>
    <w:rsid w:val="006F46BF"/>
    <w:rsid w:val="008D4104"/>
    <w:rsid w:val="00A843C2"/>
    <w:rsid w:val="00BC7B0F"/>
    <w:rsid w:val="00F9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  <w:style w:type="paragraph" w:customStyle="1" w:styleId="5705447F34A44912B9CB45D5E7EBB760">
    <w:name w:val="5705447F34A44912B9CB45D5E7EBB760"/>
    <w:rsid w:val="001E3898"/>
    <w:pPr>
      <w:widowControl w:val="0"/>
      <w:jc w:val="both"/>
    </w:pPr>
  </w:style>
  <w:style w:type="paragraph" w:customStyle="1" w:styleId="20237551457B4EC4986E75E7976C77BD">
    <w:name w:val="20237551457B4EC4986E75E7976C77BD"/>
    <w:rsid w:val="001E3898"/>
    <w:pPr>
      <w:widowControl w:val="0"/>
      <w:jc w:val="both"/>
    </w:pPr>
  </w:style>
  <w:style w:type="paragraph" w:customStyle="1" w:styleId="38B18193095C4C49A4B201D7312D6CB0">
    <w:name w:val="38B18193095C4C49A4B201D7312D6CB0"/>
    <w:rsid w:val="001E3898"/>
    <w:pPr>
      <w:widowControl w:val="0"/>
      <w:jc w:val="both"/>
    </w:pPr>
  </w:style>
  <w:style w:type="paragraph" w:customStyle="1" w:styleId="402BBDAEFBF04FCEBF5707F35C089051">
    <w:name w:val="402BBDAEFBF04FCEBF5707F35C089051"/>
    <w:rsid w:val="001E3898"/>
    <w:pPr>
      <w:widowControl w:val="0"/>
      <w:jc w:val="both"/>
    </w:pPr>
  </w:style>
  <w:style w:type="paragraph" w:customStyle="1" w:styleId="13117A1CE40B4A23A8C27751FC7FD663">
    <w:name w:val="13117A1CE40B4A23A8C27751FC7FD663"/>
    <w:rsid w:val="001E3898"/>
    <w:pPr>
      <w:widowControl w:val="0"/>
      <w:jc w:val="both"/>
    </w:pPr>
  </w:style>
  <w:style w:type="paragraph" w:customStyle="1" w:styleId="899AE03EBC114A0687D932080C4A90AD">
    <w:name w:val="899AE03EBC114A0687D932080C4A90AD"/>
    <w:rsid w:val="001E3898"/>
    <w:pPr>
      <w:widowControl w:val="0"/>
      <w:jc w:val="both"/>
    </w:pPr>
  </w:style>
  <w:style w:type="paragraph" w:customStyle="1" w:styleId="08800485FCA14B85AACBBCE6744DA95B">
    <w:name w:val="08800485FCA14B85AACBBCE6744DA95B"/>
    <w:rsid w:val="001E3898"/>
    <w:pPr>
      <w:widowControl w:val="0"/>
      <w:jc w:val="both"/>
    </w:pPr>
  </w:style>
  <w:style w:type="paragraph" w:customStyle="1" w:styleId="5A515BDF013A45CAB0754C5778748F3A">
    <w:name w:val="5A515BDF013A45CAB0754C5778748F3A"/>
    <w:rsid w:val="001E3898"/>
    <w:pPr>
      <w:widowControl w:val="0"/>
      <w:jc w:val="both"/>
    </w:pPr>
  </w:style>
  <w:style w:type="paragraph" w:customStyle="1" w:styleId="A0515E281AD94D24ABDC22CC3C60FEEC">
    <w:name w:val="A0515E281AD94D24ABDC22CC3C60FEEC"/>
    <w:rsid w:val="001E3898"/>
    <w:pPr>
      <w:widowControl w:val="0"/>
      <w:jc w:val="both"/>
    </w:pPr>
  </w:style>
  <w:style w:type="paragraph" w:customStyle="1" w:styleId="6A650B34A0284212AA7D8C54671D8622">
    <w:name w:val="6A650B34A0284212AA7D8C54671D8622"/>
    <w:rsid w:val="001E3898"/>
    <w:pPr>
      <w:widowControl w:val="0"/>
      <w:jc w:val="both"/>
    </w:pPr>
  </w:style>
  <w:style w:type="paragraph" w:customStyle="1" w:styleId="753234CFBC9D4BB29061A97BE896C3EE">
    <w:name w:val="753234CFBC9D4BB29061A97BE896C3EE"/>
    <w:rsid w:val="001E3898"/>
    <w:pPr>
      <w:widowControl w:val="0"/>
      <w:jc w:val="both"/>
    </w:pPr>
  </w:style>
  <w:style w:type="paragraph" w:customStyle="1" w:styleId="19B6A2CCDBDD432FACC99EC8E31F3BD5">
    <w:name w:val="19B6A2CCDBDD432FACC99EC8E31F3BD5"/>
    <w:rsid w:val="001E3898"/>
    <w:pPr>
      <w:widowControl w:val="0"/>
      <w:jc w:val="both"/>
    </w:pPr>
  </w:style>
  <w:style w:type="paragraph" w:customStyle="1" w:styleId="ADA26E34643D44E3AB2F9BFF2CC9E852">
    <w:name w:val="ADA26E34643D44E3AB2F9BFF2CC9E852"/>
    <w:rsid w:val="001E3898"/>
    <w:pPr>
      <w:widowControl w:val="0"/>
      <w:jc w:val="both"/>
    </w:pPr>
  </w:style>
  <w:style w:type="paragraph" w:customStyle="1" w:styleId="B28CC09A103C490EB05DCF9681FBBBC6">
    <w:name w:val="B28CC09A103C490EB05DCF9681FBBBC6"/>
    <w:rsid w:val="001E389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  <w:style w:type="paragraph" w:customStyle="1" w:styleId="5705447F34A44912B9CB45D5E7EBB760">
    <w:name w:val="5705447F34A44912B9CB45D5E7EBB760"/>
    <w:rsid w:val="001E3898"/>
    <w:pPr>
      <w:widowControl w:val="0"/>
      <w:jc w:val="both"/>
    </w:pPr>
  </w:style>
  <w:style w:type="paragraph" w:customStyle="1" w:styleId="20237551457B4EC4986E75E7976C77BD">
    <w:name w:val="20237551457B4EC4986E75E7976C77BD"/>
    <w:rsid w:val="001E3898"/>
    <w:pPr>
      <w:widowControl w:val="0"/>
      <w:jc w:val="both"/>
    </w:pPr>
  </w:style>
  <w:style w:type="paragraph" w:customStyle="1" w:styleId="38B18193095C4C49A4B201D7312D6CB0">
    <w:name w:val="38B18193095C4C49A4B201D7312D6CB0"/>
    <w:rsid w:val="001E3898"/>
    <w:pPr>
      <w:widowControl w:val="0"/>
      <w:jc w:val="both"/>
    </w:pPr>
  </w:style>
  <w:style w:type="paragraph" w:customStyle="1" w:styleId="402BBDAEFBF04FCEBF5707F35C089051">
    <w:name w:val="402BBDAEFBF04FCEBF5707F35C089051"/>
    <w:rsid w:val="001E3898"/>
    <w:pPr>
      <w:widowControl w:val="0"/>
      <w:jc w:val="both"/>
    </w:pPr>
  </w:style>
  <w:style w:type="paragraph" w:customStyle="1" w:styleId="13117A1CE40B4A23A8C27751FC7FD663">
    <w:name w:val="13117A1CE40B4A23A8C27751FC7FD663"/>
    <w:rsid w:val="001E3898"/>
    <w:pPr>
      <w:widowControl w:val="0"/>
      <w:jc w:val="both"/>
    </w:pPr>
  </w:style>
  <w:style w:type="paragraph" w:customStyle="1" w:styleId="899AE03EBC114A0687D932080C4A90AD">
    <w:name w:val="899AE03EBC114A0687D932080C4A90AD"/>
    <w:rsid w:val="001E3898"/>
    <w:pPr>
      <w:widowControl w:val="0"/>
      <w:jc w:val="both"/>
    </w:pPr>
  </w:style>
  <w:style w:type="paragraph" w:customStyle="1" w:styleId="08800485FCA14B85AACBBCE6744DA95B">
    <w:name w:val="08800485FCA14B85AACBBCE6744DA95B"/>
    <w:rsid w:val="001E3898"/>
    <w:pPr>
      <w:widowControl w:val="0"/>
      <w:jc w:val="both"/>
    </w:pPr>
  </w:style>
  <w:style w:type="paragraph" w:customStyle="1" w:styleId="5A515BDF013A45CAB0754C5778748F3A">
    <w:name w:val="5A515BDF013A45CAB0754C5778748F3A"/>
    <w:rsid w:val="001E3898"/>
    <w:pPr>
      <w:widowControl w:val="0"/>
      <w:jc w:val="both"/>
    </w:pPr>
  </w:style>
  <w:style w:type="paragraph" w:customStyle="1" w:styleId="A0515E281AD94D24ABDC22CC3C60FEEC">
    <w:name w:val="A0515E281AD94D24ABDC22CC3C60FEEC"/>
    <w:rsid w:val="001E3898"/>
    <w:pPr>
      <w:widowControl w:val="0"/>
      <w:jc w:val="both"/>
    </w:pPr>
  </w:style>
  <w:style w:type="paragraph" w:customStyle="1" w:styleId="6A650B34A0284212AA7D8C54671D8622">
    <w:name w:val="6A650B34A0284212AA7D8C54671D8622"/>
    <w:rsid w:val="001E3898"/>
    <w:pPr>
      <w:widowControl w:val="0"/>
      <w:jc w:val="both"/>
    </w:pPr>
  </w:style>
  <w:style w:type="paragraph" w:customStyle="1" w:styleId="753234CFBC9D4BB29061A97BE896C3EE">
    <w:name w:val="753234CFBC9D4BB29061A97BE896C3EE"/>
    <w:rsid w:val="001E3898"/>
    <w:pPr>
      <w:widowControl w:val="0"/>
      <w:jc w:val="both"/>
    </w:pPr>
  </w:style>
  <w:style w:type="paragraph" w:customStyle="1" w:styleId="19B6A2CCDBDD432FACC99EC8E31F3BD5">
    <w:name w:val="19B6A2CCDBDD432FACC99EC8E31F3BD5"/>
    <w:rsid w:val="001E3898"/>
    <w:pPr>
      <w:widowControl w:val="0"/>
      <w:jc w:val="both"/>
    </w:pPr>
  </w:style>
  <w:style w:type="paragraph" w:customStyle="1" w:styleId="ADA26E34643D44E3AB2F9BFF2CC9E852">
    <w:name w:val="ADA26E34643D44E3AB2F9BFF2CC9E852"/>
    <w:rsid w:val="001E3898"/>
    <w:pPr>
      <w:widowControl w:val="0"/>
      <w:jc w:val="both"/>
    </w:pPr>
  </w:style>
  <w:style w:type="paragraph" w:customStyle="1" w:styleId="B28CC09A103C490EB05DCF9681FBBBC6">
    <w:name w:val="B28CC09A103C490EB05DCF9681FBBBC6"/>
    <w:rsid w:val="001E389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68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陈安侍</cp:lastModifiedBy>
  <cp:revision>15</cp:revision>
  <cp:lastPrinted>2017-07-31T08:20:00Z</cp:lastPrinted>
  <dcterms:created xsi:type="dcterms:W3CDTF">2018-12-07T12:49:00Z</dcterms:created>
  <dcterms:modified xsi:type="dcterms:W3CDTF">2019-01-13T05:47:00Z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